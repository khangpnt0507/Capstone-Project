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2700"/>
        <w:gridCol w:w="90"/>
        <w:gridCol w:w="1560"/>
        <w:gridCol w:w="960"/>
        <w:gridCol w:w="2070"/>
      </w:tblGrid>
      <w:tr w:rsidR="00CD505B">
        <w:trPr>
          <w:cantSplit/>
          <w:trHeight w:val="450"/>
        </w:trPr>
        <w:tc>
          <w:tcPr>
            <w:tcW w:w="9360" w:type="dxa"/>
            <w:gridSpan w:val="7"/>
            <w:tcBorders>
              <w:bottom w:val="single" w:sz="4" w:space="0" w:color="auto"/>
            </w:tcBorders>
            <w:vAlign w:val="bottom"/>
          </w:tcPr>
          <w:tbl>
            <w:tblPr>
              <w:tblW w:w="9975" w:type="dxa"/>
              <w:tblLayout w:type="fixed"/>
              <w:tblLook w:val="0000" w:firstRow="0" w:lastRow="0" w:firstColumn="0" w:lastColumn="0" w:noHBand="0" w:noVBand="0"/>
            </w:tblPr>
            <w:tblGrid>
              <w:gridCol w:w="3675"/>
              <w:gridCol w:w="6300"/>
            </w:tblGrid>
            <w:tr w:rsidR="00CD505B" w:rsidTr="00346487">
              <w:trPr>
                <w:trHeight w:val="1737"/>
              </w:trPr>
              <w:tc>
                <w:tcPr>
                  <w:tcW w:w="3675" w:type="dxa"/>
                  <w:vAlign w:val="center"/>
                </w:tcPr>
                <w:p w:rsidR="00CD505B" w:rsidRDefault="00B621FE" w:rsidP="00CD505B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1943100" cy="533400"/>
                        <wp:effectExtent l="0" t="0" r="0" b="0"/>
                        <wp:docPr id="59" name="Picture 59" descr="http://international.fpt.edu.vn/wp-content/themes/fgo-2016/images/img-logo-f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international.fpt.edu.vn/wp-content/themes/fgo-2016/images/img-logo-fu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310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CD505B" w:rsidRPr="00B93356" w:rsidRDefault="00346487" w:rsidP="0032351E">
                  <w:pPr>
                    <w:pStyle w:val="HeaderTitle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Meeting minutes </w:t>
                  </w:r>
                  <w:r w:rsidR="0032351E">
                    <w:rPr>
                      <w:lang w:eastAsia="ja-JP"/>
                    </w:rPr>
                    <w:t>6</w:t>
                  </w:r>
                </w:p>
              </w:tc>
            </w:tr>
          </w:tbl>
          <w:p w:rsidR="00CD505B" w:rsidRDefault="00CD505B" w:rsidP="00346487">
            <w:pPr>
              <w:pStyle w:val="HeaderTitle"/>
            </w:pPr>
          </w:p>
        </w:tc>
      </w:tr>
      <w:tr w:rsidR="00CD505B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Project 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346487" w:rsidP="008E5BBB">
            <w:pPr>
              <w:pStyle w:val="bang"/>
            </w:pPr>
            <w:r w:rsidRPr="0094023E">
              <w:t>Tourist Assistant Website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Project Code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346487" w:rsidP="008E5BBB">
            <w:pPr>
              <w:pStyle w:val="bang"/>
            </w:pPr>
            <w:r w:rsidRPr="0094023E">
              <w:t>TAW</w:t>
            </w:r>
          </w:p>
        </w:tc>
      </w:tr>
      <w:tr w:rsidR="00CD505B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Project Leader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5F1FC1" w:rsidP="008E5BB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KhangNPT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Meeting Called By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346487" w:rsidP="008E5BBB">
            <w:pPr>
              <w:pStyle w:val="bang"/>
            </w:pPr>
            <w:r w:rsidRPr="0094023E">
              <w:t>Mr. ChienBD</w:t>
            </w:r>
          </w:p>
        </w:tc>
      </w:tr>
      <w:tr w:rsidR="00CD505B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CD505B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CD505B" w:rsidP="008E5BBB">
            <w:pPr>
              <w:pStyle w:val="bang"/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Note Taker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DB39DB" w:rsidP="008E5BBB">
            <w:pPr>
              <w:pStyle w:val="bang"/>
            </w:pPr>
            <w:r>
              <w:t>ThuNX</w:t>
            </w:r>
            <w:bookmarkStart w:id="0" w:name="_GoBack"/>
            <w:bookmarkEnd w:id="0"/>
          </w:p>
        </w:tc>
      </w:tr>
      <w:tr w:rsidR="00B93356" w:rsidRPr="0094023E" w:rsidTr="00B621F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379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Date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56" w:rsidRPr="0094023E" w:rsidRDefault="0032351E" w:rsidP="0032351E">
            <w:pPr>
              <w:pStyle w:val="Foo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29</w:t>
            </w:r>
            <w:r w:rsidR="000A10B4">
              <w:rPr>
                <w:rFonts w:ascii="Tahoma" w:hAnsi="Tahoma" w:cs="Tahoma"/>
                <w:sz w:val="18"/>
                <w:szCs w:val="18"/>
              </w:rPr>
              <w:t>/10</w:t>
            </w:r>
            <w:r w:rsidR="00346487" w:rsidRPr="0094023E">
              <w:rPr>
                <w:rFonts w:ascii="Tahoma" w:hAnsi="Tahoma" w:cs="Tahoma"/>
                <w:sz w:val="18"/>
                <w:szCs w:val="18"/>
              </w:rPr>
              <w:t>/2016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4023E" w:rsidRDefault="00346487" w:rsidP="008E5BBB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Time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56" w:rsidRPr="0094023E" w:rsidRDefault="0032351E" w:rsidP="008E5BBB">
            <w:pPr>
              <w:pStyle w:val="Foo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10:30</w:t>
            </w:r>
            <w:r w:rsidR="00346487" w:rsidRPr="0094023E">
              <w:rPr>
                <w:rFonts w:ascii="Tahoma" w:hAnsi="Tahoma" w:cs="Tahoma"/>
                <w:sz w:val="18"/>
                <w:szCs w:val="18"/>
              </w:rPr>
              <w:t>AM – 12:00PM</w:t>
            </w:r>
          </w:p>
        </w:tc>
      </w:tr>
      <w:tr w:rsidR="00B93356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4023E" w:rsidRDefault="00346487" w:rsidP="009752F8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Location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56" w:rsidRPr="0094023E" w:rsidRDefault="00346487" w:rsidP="00447D09">
            <w:pPr>
              <w:pStyle w:val="Footer"/>
              <w:spacing w:before="80" w:after="8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4023E">
              <w:rPr>
                <w:rFonts w:ascii="Tahoma" w:hAnsi="Tahoma" w:cs="Tahoma"/>
                <w:sz w:val="18"/>
                <w:szCs w:val="18"/>
              </w:rPr>
              <w:t>CTC 798 Building</w:t>
            </w:r>
          </w:p>
        </w:tc>
      </w:tr>
      <w:tr w:rsidR="00B93356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4023E" w:rsidRDefault="00346487" w:rsidP="009752F8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Agenda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56" w:rsidRPr="0094023E" w:rsidRDefault="00B93356">
            <w:pPr>
              <w:pStyle w:val="Footer"/>
              <w:rPr>
                <w:rFonts w:ascii="Tahoma" w:hAnsi="Tahoma" w:cs="Tahoma"/>
              </w:rPr>
            </w:pPr>
          </w:p>
        </w:tc>
      </w:tr>
      <w:tr w:rsidR="00CD505B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color w:val="800000"/>
                <w:sz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Participants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346487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No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346487" w:rsidRPr="0094023E" w:rsidRDefault="00346487" w:rsidP="009752F8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346487" w:rsidRPr="0094023E" w:rsidRDefault="00346487" w:rsidP="009752F8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Role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346487" w:rsidRPr="0094023E" w:rsidRDefault="00346487" w:rsidP="009752F8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Attendance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1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Mr Bui Dinh</w:t>
            </w:r>
            <w:r w:rsidR="00C21D4C">
              <w:t xml:space="preserve"> </w:t>
            </w:r>
            <w:r w:rsidRPr="0094023E">
              <w:t>Chien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Supervisor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2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5F1FC1" w:rsidP="008E5BBB">
            <w:pPr>
              <w:pStyle w:val="bang"/>
            </w:pPr>
            <w:r w:rsidRPr="0094023E">
              <w:t>Pham Nguyen The Khang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Team Leader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3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Le Trong Viet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Member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4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Nguyen Hai</w:t>
            </w:r>
            <w:r w:rsidR="000B4DF8">
              <w:t xml:space="preserve"> </w:t>
            </w:r>
            <w:r w:rsidRPr="0094023E">
              <w:t>Sy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Member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5F1FC1" w:rsidP="008E5BBB">
            <w:pPr>
              <w:pStyle w:val="bang"/>
            </w:pPr>
            <w:r>
              <w:t>5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Chu Dai Cao Cuong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Member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5F1FC1" w:rsidP="008E5BBB">
            <w:pPr>
              <w:pStyle w:val="bang"/>
            </w:pPr>
            <w:r>
              <w:t>6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Phan</w:t>
            </w:r>
            <w:r w:rsidR="00A2447D">
              <w:t xml:space="preserve"> </w:t>
            </w:r>
            <w:r w:rsidRPr="0094023E">
              <w:t>Thanh Tung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Member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5F1FC1" w:rsidP="008E5BBB">
            <w:pPr>
              <w:pStyle w:val="bang"/>
            </w:pPr>
            <w:r>
              <w:t>O</w:t>
            </w:r>
          </w:p>
        </w:tc>
      </w:tr>
      <w:tr w:rsidR="0032351E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1E" w:rsidRDefault="0032351E" w:rsidP="008E5BBB">
            <w:pPr>
              <w:pStyle w:val="bang"/>
            </w:pPr>
            <w:r>
              <w:t>7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1E" w:rsidRPr="0094023E" w:rsidRDefault="0032351E" w:rsidP="008E5BBB">
            <w:pPr>
              <w:pStyle w:val="bang"/>
            </w:pPr>
            <w:r>
              <w:t>Nguyen Xuan Thu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1E" w:rsidRPr="0094023E" w:rsidRDefault="0032351E" w:rsidP="008E5BBB">
            <w:pPr>
              <w:pStyle w:val="bang"/>
            </w:pPr>
            <w:r>
              <w:t>Member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1E" w:rsidRDefault="0032351E" w:rsidP="008E5BBB">
            <w:pPr>
              <w:pStyle w:val="bang"/>
            </w:pPr>
            <w:r>
              <w:t>x</w:t>
            </w:r>
          </w:p>
        </w:tc>
      </w:tr>
    </w:tbl>
    <w:p w:rsidR="00570436" w:rsidRDefault="00346487">
      <w:pPr>
        <w:pStyle w:val="Heading1"/>
        <w:rPr>
          <w:rFonts w:ascii="Tahoma" w:hAnsi="Tahoma" w:cs="Tahoma"/>
          <w:lang w:eastAsia="ja-JP"/>
        </w:rPr>
      </w:pPr>
      <w:r w:rsidRPr="0094023E">
        <w:rPr>
          <w:rFonts w:ascii="Tahoma" w:hAnsi="Tahoma" w:cs="Tahoma"/>
          <w:lang w:eastAsia="ja-JP"/>
        </w:rPr>
        <w:t xml:space="preserve">Purpose </w:t>
      </w:r>
    </w:p>
    <w:p w:rsidR="00B445AF" w:rsidRDefault="00A927DA" w:rsidP="00B445AF">
      <w:pPr>
        <w:pStyle w:val="ListParagraph"/>
        <w:numPr>
          <w:ilvl w:val="0"/>
          <w:numId w:val="16"/>
        </w:numPr>
        <w:rPr>
          <w:rFonts w:ascii="Tahoma" w:hAnsi="Tahoma" w:cs="Tahoma"/>
          <w:sz w:val="20"/>
          <w:szCs w:val="20"/>
          <w:lang w:eastAsia="ja-JP"/>
        </w:rPr>
      </w:pPr>
      <w:r w:rsidRPr="00B445AF">
        <w:rPr>
          <w:rFonts w:ascii="Tahoma" w:hAnsi="Tahoma" w:cs="Tahoma"/>
          <w:sz w:val="20"/>
          <w:szCs w:val="20"/>
          <w:lang w:eastAsia="ja-JP"/>
        </w:rPr>
        <w:t>Review all of problems</w:t>
      </w:r>
      <w:r w:rsidR="00346487" w:rsidRPr="00B445AF">
        <w:rPr>
          <w:rFonts w:ascii="Tahoma" w:hAnsi="Tahoma" w:cs="Tahoma"/>
          <w:sz w:val="20"/>
          <w:szCs w:val="20"/>
          <w:lang w:eastAsia="ja-JP"/>
        </w:rPr>
        <w:t xml:space="preserve"> still </w:t>
      </w:r>
      <w:r w:rsidR="0032351E">
        <w:rPr>
          <w:rFonts w:ascii="Tahoma" w:hAnsi="Tahoma" w:cs="Tahoma"/>
          <w:sz w:val="20"/>
          <w:szCs w:val="20"/>
          <w:lang w:eastAsia="ja-JP"/>
        </w:rPr>
        <w:t>develop project</w:t>
      </w:r>
      <w:r w:rsidR="00346487" w:rsidRPr="00B445AF">
        <w:rPr>
          <w:rFonts w:ascii="Tahoma" w:hAnsi="Tahoma" w:cs="Tahoma"/>
          <w:sz w:val="20"/>
          <w:szCs w:val="20"/>
          <w:lang w:eastAsia="ja-JP"/>
        </w:rPr>
        <w:t xml:space="preserve"> and di</w:t>
      </w:r>
      <w:r w:rsidRPr="00B445AF">
        <w:rPr>
          <w:rFonts w:ascii="Tahoma" w:hAnsi="Tahoma" w:cs="Tahoma"/>
          <w:sz w:val="20"/>
          <w:szCs w:val="20"/>
          <w:lang w:eastAsia="ja-JP"/>
        </w:rPr>
        <w:t>s</w:t>
      </w:r>
      <w:r w:rsidR="00346487" w:rsidRPr="00B445AF">
        <w:rPr>
          <w:rFonts w:ascii="Tahoma" w:hAnsi="Tahoma" w:cs="Tahoma"/>
          <w:sz w:val="20"/>
          <w:szCs w:val="20"/>
          <w:lang w:eastAsia="ja-JP"/>
        </w:rPr>
        <w:t xml:space="preserve">cuss about next </w:t>
      </w:r>
      <w:r w:rsidR="0032351E">
        <w:rPr>
          <w:rFonts w:ascii="Tahoma" w:hAnsi="Tahoma" w:cs="Tahoma"/>
          <w:sz w:val="20"/>
          <w:szCs w:val="20"/>
          <w:lang w:eastAsia="ja-JP"/>
        </w:rPr>
        <w:t>tasks</w:t>
      </w:r>
      <w:r w:rsidR="00346487" w:rsidRPr="00B445AF">
        <w:rPr>
          <w:rFonts w:ascii="Tahoma" w:hAnsi="Tahoma" w:cs="Tahoma"/>
          <w:sz w:val="20"/>
          <w:szCs w:val="20"/>
          <w:lang w:eastAsia="ja-JP"/>
        </w:rPr>
        <w:t xml:space="preserve"> ne</w:t>
      </w:r>
      <w:r w:rsidRPr="00B445AF">
        <w:rPr>
          <w:rFonts w:ascii="Tahoma" w:hAnsi="Tahoma" w:cs="Tahoma"/>
          <w:sz w:val="20"/>
          <w:szCs w:val="20"/>
          <w:lang w:eastAsia="ja-JP"/>
        </w:rPr>
        <w:t>ed to be finished, way to develo</w:t>
      </w:r>
      <w:r w:rsidR="00570436" w:rsidRPr="00B445AF">
        <w:rPr>
          <w:rFonts w:ascii="Tahoma" w:hAnsi="Tahoma" w:cs="Tahoma"/>
          <w:sz w:val="20"/>
          <w:szCs w:val="20"/>
          <w:lang w:eastAsia="ja-JP"/>
        </w:rPr>
        <w:t xml:space="preserve">p project for next </w:t>
      </w:r>
      <w:r w:rsidR="0032351E">
        <w:rPr>
          <w:rFonts w:ascii="Tahoma" w:hAnsi="Tahoma" w:cs="Tahoma"/>
          <w:sz w:val="20"/>
          <w:szCs w:val="20"/>
          <w:lang w:eastAsia="ja-JP"/>
        </w:rPr>
        <w:t>2</w:t>
      </w:r>
      <w:r w:rsidR="00346487" w:rsidRPr="00B445AF">
        <w:rPr>
          <w:rFonts w:ascii="Tahoma" w:hAnsi="Tahoma" w:cs="Tahoma"/>
          <w:sz w:val="20"/>
          <w:szCs w:val="20"/>
          <w:lang w:eastAsia="ja-JP"/>
        </w:rPr>
        <w:t xml:space="preserve"> months</w:t>
      </w:r>
      <w:r w:rsidR="0094023E" w:rsidRPr="00B445AF">
        <w:rPr>
          <w:rFonts w:ascii="Tahoma" w:hAnsi="Tahoma" w:cs="Tahoma"/>
          <w:sz w:val="20"/>
          <w:szCs w:val="20"/>
          <w:lang w:eastAsia="ja-JP"/>
        </w:rPr>
        <w:t>.</w:t>
      </w:r>
    </w:p>
    <w:p w:rsidR="00CD505B" w:rsidRPr="0094023E" w:rsidRDefault="00346487">
      <w:pPr>
        <w:pStyle w:val="Heading1"/>
        <w:rPr>
          <w:rFonts w:ascii="Tahoma" w:hAnsi="Tahoma" w:cs="Tahoma"/>
          <w:lang w:eastAsia="ja-JP"/>
        </w:rPr>
      </w:pPr>
      <w:r w:rsidRPr="0094023E">
        <w:rPr>
          <w:rFonts w:ascii="Tahoma" w:hAnsi="Tahoma" w:cs="Tahoma"/>
          <w:lang w:eastAsia="ja-JP"/>
        </w:rPr>
        <w:t>Agenda</w:t>
      </w:r>
    </w:p>
    <w:p w:rsidR="00CD505B" w:rsidRDefault="00CD505B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94023E">
        <w:rPr>
          <w:rFonts w:ascii="Tahoma" w:hAnsi="Tahoma" w:cs="Tahoma"/>
          <w:sz w:val="20"/>
          <w:szCs w:val="20"/>
        </w:rPr>
        <w:t xml:space="preserve">Review </w:t>
      </w:r>
      <w:r w:rsidR="0032351E">
        <w:rPr>
          <w:rFonts w:ascii="Tahoma" w:hAnsi="Tahoma" w:cs="Tahoma"/>
          <w:sz w:val="20"/>
          <w:szCs w:val="20"/>
        </w:rPr>
        <w:t>project</w:t>
      </w:r>
    </w:p>
    <w:p w:rsidR="00CD505B" w:rsidRPr="0094023E" w:rsidRDefault="00346487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94023E">
        <w:rPr>
          <w:rFonts w:ascii="Tahoma" w:hAnsi="Tahoma" w:cs="Tahoma"/>
          <w:sz w:val="20"/>
          <w:szCs w:val="20"/>
        </w:rPr>
        <w:t xml:space="preserve">Evaluate last meeting report: </w:t>
      </w:r>
      <w:r w:rsidR="00570436">
        <w:rPr>
          <w:rFonts w:ascii="Tahoma" w:hAnsi="Tahoma" w:cs="Tahoma"/>
          <w:sz w:val="20"/>
          <w:szCs w:val="20"/>
        </w:rPr>
        <w:t xml:space="preserve">Meeting minute </w:t>
      </w:r>
      <w:r w:rsidR="0032351E">
        <w:rPr>
          <w:rFonts w:ascii="Tahoma" w:hAnsi="Tahoma" w:cs="Tahoma"/>
          <w:sz w:val="20"/>
          <w:szCs w:val="20"/>
        </w:rPr>
        <w:t>5</w:t>
      </w:r>
    </w:p>
    <w:p w:rsidR="0094023E" w:rsidRPr="00D129EE" w:rsidRDefault="0094023E" w:rsidP="00D129EE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D129EE">
        <w:rPr>
          <w:rFonts w:ascii="Tahoma" w:hAnsi="Tahoma" w:cs="Tahoma"/>
          <w:sz w:val="20"/>
          <w:szCs w:val="20"/>
        </w:rPr>
        <w:t>A</w:t>
      </w:r>
      <w:r w:rsidR="00D129EE" w:rsidRPr="00D129EE">
        <w:rPr>
          <w:rFonts w:ascii="Tahoma" w:hAnsi="Tahoma" w:cs="Tahoma"/>
          <w:sz w:val="20"/>
          <w:szCs w:val="20"/>
        </w:rPr>
        <w:t xml:space="preserve">sk supervisor for </w:t>
      </w:r>
      <w:r w:rsidR="0032351E">
        <w:rPr>
          <w:rFonts w:ascii="Tahoma" w:hAnsi="Tahoma" w:cs="Tahoma"/>
          <w:sz w:val="20"/>
          <w:szCs w:val="20"/>
        </w:rPr>
        <w:t>some ideas to develop</w:t>
      </w:r>
    </w:p>
    <w:p w:rsidR="008E5BBB" w:rsidRPr="0094023E" w:rsidRDefault="008E5BBB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What we should be improve or remove on this project</w:t>
      </w:r>
    </w:p>
    <w:p w:rsidR="0094023E" w:rsidRPr="0094023E" w:rsidRDefault="0032351E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What to do</w:t>
      </w:r>
      <w:r w:rsidR="0094023E" w:rsidRPr="0094023E">
        <w:rPr>
          <w:rFonts w:ascii="Tahoma" w:hAnsi="Tahoma" w:cs="Tahoma"/>
          <w:sz w:val="20"/>
          <w:szCs w:val="20"/>
        </w:rPr>
        <w:t xml:space="preserve"> for </w:t>
      </w:r>
      <w:r w:rsidR="00570436">
        <w:rPr>
          <w:rFonts w:ascii="Tahoma" w:hAnsi="Tahoma" w:cs="Tahoma"/>
          <w:sz w:val="20"/>
          <w:szCs w:val="20"/>
        </w:rPr>
        <w:t xml:space="preserve">next </w:t>
      </w:r>
      <w:r>
        <w:rPr>
          <w:rFonts w:ascii="Tahoma" w:hAnsi="Tahoma" w:cs="Tahoma"/>
          <w:sz w:val="20"/>
          <w:szCs w:val="20"/>
        </w:rPr>
        <w:t>week</w:t>
      </w:r>
    </w:p>
    <w:p w:rsidR="00CD505B" w:rsidRPr="0094023E" w:rsidRDefault="00346487">
      <w:pPr>
        <w:pStyle w:val="Heading1"/>
        <w:rPr>
          <w:rFonts w:ascii="Tahoma" w:hAnsi="Tahoma" w:cs="Tahoma"/>
        </w:rPr>
      </w:pPr>
      <w:r w:rsidRPr="0094023E">
        <w:rPr>
          <w:rFonts w:ascii="Tahoma" w:hAnsi="Tahoma" w:cs="Tahoma"/>
          <w:lang w:eastAsia="ja-JP"/>
        </w:rPr>
        <w:t>Contains</w:t>
      </w:r>
    </w:p>
    <w:p w:rsidR="00CD505B" w:rsidRPr="00307FA4" w:rsidRDefault="0032351E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</w:rPr>
        <w:t>Review some function has done in week</w:t>
      </w:r>
    </w:p>
    <w:p w:rsidR="00CD505B" w:rsidRDefault="0032351E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Each member talk about work in week and issus </w:t>
      </w:r>
    </w:p>
    <w:p w:rsidR="000710F8" w:rsidRDefault="000710F8" w:rsidP="009536E6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After review our document, supervisor suggests:</w:t>
      </w:r>
    </w:p>
    <w:p w:rsidR="00307FA4" w:rsidRPr="00307FA4" w:rsidRDefault="0032351E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 xml:space="preserve">Working hard to complete the work. </w:t>
      </w:r>
    </w:p>
    <w:p w:rsidR="00736D4B" w:rsidRPr="005F1FC1" w:rsidRDefault="009536E6" w:rsidP="005F1FC1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Should not get quote from wiki because it’s content easy to be change</w:t>
      </w:r>
      <w:r w:rsidR="00307FA4" w:rsidRPr="00307FA4">
        <w:rPr>
          <w:rFonts w:ascii="Tahoma" w:eastAsia="Yu Mincho" w:hAnsi="Tahoma" w:cs="Tahoma"/>
          <w:color w:val="000000"/>
          <w:sz w:val="20"/>
          <w:szCs w:val="20"/>
        </w:rPr>
        <w:t>.</w:t>
      </w:r>
    </w:p>
    <w:p w:rsidR="00307FA4" w:rsidRPr="00307FA4" w:rsidRDefault="00307FA4" w:rsidP="00307FA4">
      <w:pPr>
        <w:numPr>
          <w:ilvl w:val="0"/>
          <w:numId w:val="5"/>
        </w:numPr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Some work team need to be finished </w:t>
      </w:r>
      <w:r w:rsidR="008E5BBB">
        <w:rPr>
          <w:rFonts w:ascii="Tahoma" w:hAnsi="Tahoma" w:cs="Tahoma"/>
          <w:sz w:val="20"/>
          <w:szCs w:val="20"/>
        </w:rPr>
        <w:t>after this meeting</w:t>
      </w:r>
      <w:r>
        <w:rPr>
          <w:rFonts w:ascii="Tahoma" w:hAnsi="Tahoma" w:cs="Tahoma"/>
          <w:sz w:val="20"/>
          <w:szCs w:val="20"/>
        </w:rPr>
        <w:t>:</w:t>
      </w:r>
    </w:p>
    <w:p w:rsidR="00307FA4" w:rsidRDefault="00307FA4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Su</w:t>
      </w:r>
      <w:r w:rsidR="0024764C">
        <w:rPr>
          <w:rFonts w:ascii="Tahoma" w:eastAsia="Yu Mincho" w:hAnsi="Tahoma" w:cs="Tahoma"/>
          <w:color w:val="000000"/>
          <w:sz w:val="20"/>
          <w:szCs w:val="20"/>
        </w:rPr>
        <w:t>b</w:t>
      </w:r>
      <w:r>
        <w:rPr>
          <w:rFonts w:ascii="Tahoma" w:eastAsia="Yu Mincho" w:hAnsi="Tahoma" w:cs="Tahoma"/>
          <w:color w:val="000000"/>
          <w:sz w:val="20"/>
          <w:szCs w:val="20"/>
        </w:rPr>
        <w:t>mit</w:t>
      </w:r>
      <w:r w:rsidR="00570436">
        <w:rPr>
          <w:rFonts w:ascii="Tahoma" w:eastAsia="Yu Mincho" w:hAnsi="Tahoma" w:cs="Tahoma"/>
          <w:color w:val="000000"/>
          <w:sz w:val="20"/>
          <w:szCs w:val="20"/>
        </w:rPr>
        <w:t xml:space="preserve"> to supervisor Meeting Minutes </w:t>
      </w:r>
      <w:r w:rsidR="0032351E">
        <w:rPr>
          <w:rFonts w:ascii="Tahoma" w:eastAsia="Yu Mincho" w:hAnsi="Tahoma" w:cs="Tahoma"/>
          <w:color w:val="000000"/>
          <w:sz w:val="20"/>
          <w:szCs w:val="20"/>
        </w:rPr>
        <w:t>6</w:t>
      </w:r>
    </w:p>
    <w:p w:rsidR="00307FA4" w:rsidRPr="00447D09" w:rsidRDefault="005F1FC1" w:rsidP="00447D09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lastRenderedPageBreak/>
        <w:t>Focus on coding in next 2 weeks.</w:t>
      </w:r>
    </w:p>
    <w:p w:rsidR="00CD505B" w:rsidRPr="00307FA4" w:rsidRDefault="00346487">
      <w:pPr>
        <w:pStyle w:val="Heading1"/>
        <w:rPr>
          <w:rFonts w:ascii="Tahoma" w:hAnsi="Tahoma" w:cs="Tahoma"/>
        </w:rPr>
      </w:pPr>
      <w:r w:rsidRPr="00307FA4">
        <w:rPr>
          <w:rFonts w:ascii="Tahoma" w:hAnsi="Tahoma" w:cs="Tahoma"/>
          <w:lang w:eastAsia="ja-JP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CD505B" w:rsidRPr="00307FA4" w:rsidTr="00277822">
        <w:tc>
          <w:tcPr>
            <w:tcW w:w="2520" w:type="dxa"/>
            <w:shd w:val="clear" w:color="auto" w:fill="FFE8E1"/>
          </w:tcPr>
          <w:p w:rsidR="00CD505B" w:rsidRPr="00307FA4" w:rsidRDefault="00346487" w:rsidP="00C44F07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7FA4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Suggest</w:t>
            </w:r>
          </w:p>
        </w:tc>
        <w:tc>
          <w:tcPr>
            <w:tcW w:w="6840" w:type="dxa"/>
            <w:shd w:val="clear" w:color="auto" w:fill="FFE8E1"/>
          </w:tcPr>
          <w:p w:rsidR="00CD505B" w:rsidRPr="00307FA4" w:rsidRDefault="008E5BBB" w:rsidP="00C44F07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Decision</w:t>
            </w:r>
          </w:p>
        </w:tc>
      </w:tr>
      <w:tr w:rsidR="00CD505B" w:rsidRPr="00307FA4" w:rsidTr="00277822">
        <w:tc>
          <w:tcPr>
            <w:tcW w:w="2520" w:type="dxa"/>
          </w:tcPr>
          <w:p w:rsidR="00CD505B" w:rsidRPr="00307FA4" w:rsidRDefault="008E5BBB" w:rsidP="009D6373">
            <w:pPr>
              <w:pStyle w:val="bang"/>
            </w:pPr>
            <w:r>
              <w:t xml:space="preserve">Meeting Minute </w:t>
            </w:r>
            <w:r w:rsidR="009D6373">
              <w:t>6</w:t>
            </w:r>
          </w:p>
        </w:tc>
        <w:tc>
          <w:tcPr>
            <w:tcW w:w="6840" w:type="dxa"/>
          </w:tcPr>
          <w:p w:rsidR="00CD505B" w:rsidRP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 xml:space="preserve">Written by: </w:t>
            </w:r>
            <w:r w:rsidR="009D6373">
              <w:rPr>
                <w:sz w:val="20"/>
              </w:rPr>
              <w:t>ThuNX</w:t>
            </w:r>
          </w:p>
          <w:p w:rsidR="008E5BBB" w:rsidRP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>Reviewed by: Team members</w:t>
            </w:r>
          </w:p>
          <w:p w:rsidR="008E5BBB" w:rsidRDefault="008E5BBB" w:rsidP="00277822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>Submit to: MrChienBD</w:t>
            </w:r>
          </w:p>
          <w:p w:rsidR="00277822" w:rsidRPr="00277822" w:rsidRDefault="00277822" w:rsidP="00277822">
            <w:pPr>
              <w:pStyle w:val="bang"/>
              <w:ind w:left="720"/>
              <w:jc w:val="left"/>
              <w:rPr>
                <w:sz w:val="20"/>
              </w:rPr>
            </w:pPr>
          </w:p>
        </w:tc>
      </w:tr>
      <w:tr w:rsidR="00DB39DB" w:rsidRPr="00307FA4" w:rsidTr="00277822">
        <w:tc>
          <w:tcPr>
            <w:tcW w:w="2520" w:type="dxa"/>
          </w:tcPr>
          <w:p w:rsidR="00DB39DB" w:rsidRDefault="00DB39DB" w:rsidP="009D6373">
            <w:pPr>
              <w:pStyle w:val="bang"/>
            </w:pPr>
            <w:r>
              <w:t>Coding</w:t>
            </w:r>
          </w:p>
        </w:tc>
        <w:tc>
          <w:tcPr>
            <w:tcW w:w="6840" w:type="dxa"/>
          </w:tcPr>
          <w:p w:rsidR="00DB39DB" w:rsidRDefault="00DB39DB" w:rsidP="00DB39D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Conduct by all members</w:t>
            </w:r>
          </w:p>
          <w:p w:rsidR="00DB39DB" w:rsidRPr="008E5BBB" w:rsidRDefault="00DB39DB" w:rsidP="00DB39D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Submit to: Mr ChienBD</w:t>
            </w:r>
          </w:p>
        </w:tc>
      </w:tr>
    </w:tbl>
    <w:p w:rsidR="00CD505B" w:rsidRPr="00307FA4" w:rsidRDefault="00CD505B">
      <w:pPr>
        <w:rPr>
          <w:rFonts w:ascii="Tahoma" w:hAnsi="Tahoma" w:cs="Tahoma"/>
        </w:rPr>
      </w:pPr>
    </w:p>
    <w:p w:rsidR="00CD505B" w:rsidRPr="008E5BBB" w:rsidRDefault="008E5BBB">
      <w:pPr>
        <w:rPr>
          <w:rFonts w:ascii="Tahoma" w:hAnsi="Tahoma" w:cs="Tahoma"/>
          <w:sz w:val="20"/>
          <w:szCs w:val="20"/>
        </w:rPr>
      </w:pPr>
      <w:r w:rsidRPr="008E5BBB">
        <w:rPr>
          <w:rFonts w:ascii="Tahoma" w:hAnsi="Tahoma" w:cs="Tahoma"/>
          <w:sz w:val="20"/>
          <w:szCs w:val="20"/>
        </w:rPr>
        <w:t xml:space="preserve">All of work deadlines </w:t>
      </w:r>
      <w:r w:rsidR="00FE6AED" w:rsidRPr="008E5BBB">
        <w:rPr>
          <w:rFonts w:ascii="Tahoma" w:hAnsi="Tahoma" w:cs="Tahoma"/>
          <w:sz w:val="20"/>
          <w:szCs w:val="20"/>
        </w:rPr>
        <w:t>are</w:t>
      </w:r>
      <w:r w:rsidRPr="008E5BBB">
        <w:rPr>
          <w:rFonts w:ascii="Tahoma" w:hAnsi="Tahoma" w:cs="Tahoma"/>
          <w:sz w:val="20"/>
          <w:szCs w:val="20"/>
        </w:rPr>
        <w:t xml:space="preserve">: </w:t>
      </w:r>
      <w:r w:rsidRPr="008E5BBB">
        <w:rPr>
          <w:rFonts w:ascii="Tahoma" w:hAnsi="Tahoma" w:cs="Tahoma"/>
          <w:b/>
          <w:sz w:val="20"/>
          <w:szCs w:val="20"/>
        </w:rPr>
        <w:t xml:space="preserve">Thursday, </w:t>
      </w:r>
      <w:r w:rsidR="00080836">
        <w:rPr>
          <w:rFonts w:ascii="Tahoma" w:hAnsi="Tahoma" w:cs="Tahoma"/>
          <w:b/>
          <w:sz w:val="20"/>
          <w:szCs w:val="20"/>
        </w:rPr>
        <w:t>3</w:t>
      </w:r>
      <w:r w:rsidRPr="008E5BBB">
        <w:rPr>
          <w:rFonts w:ascii="Tahoma" w:hAnsi="Tahoma" w:cs="Tahoma"/>
          <w:b/>
          <w:sz w:val="20"/>
          <w:szCs w:val="20"/>
          <w:vertAlign w:val="superscript"/>
        </w:rPr>
        <w:t>th</w:t>
      </w:r>
      <w:r w:rsidR="009D6373">
        <w:rPr>
          <w:rFonts w:ascii="Tahoma" w:hAnsi="Tahoma" w:cs="Tahoma"/>
          <w:b/>
          <w:sz w:val="20"/>
          <w:szCs w:val="20"/>
        </w:rPr>
        <w:t>November</w:t>
      </w:r>
      <w:r w:rsidRPr="008E5BBB">
        <w:rPr>
          <w:rFonts w:ascii="Tahoma" w:hAnsi="Tahoma" w:cs="Tahoma"/>
          <w:b/>
          <w:sz w:val="20"/>
          <w:szCs w:val="20"/>
        </w:rPr>
        <w:t>, 2016</w:t>
      </w:r>
      <w:r w:rsidRPr="008E5BBB">
        <w:rPr>
          <w:rFonts w:ascii="Tahoma" w:hAnsi="Tahoma" w:cs="Tahoma"/>
          <w:sz w:val="20"/>
          <w:szCs w:val="20"/>
        </w:rPr>
        <w:t xml:space="preserve"> and submit to MrChienBD on</w:t>
      </w:r>
      <w:r w:rsidRPr="008E5BBB">
        <w:rPr>
          <w:rFonts w:ascii="Tahoma" w:hAnsi="Tahoma" w:cs="Tahoma"/>
          <w:b/>
          <w:sz w:val="20"/>
          <w:szCs w:val="20"/>
        </w:rPr>
        <w:t xml:space="preserve"> Friday</w:t>
      </w:r>
      <w:r w:rsidRPr="008E5BBB">
        <w:rPr>
          <w:rFonts w:ascii="Tahoma" w:hAnsi="Tahoma" w:cs="Tahoma"/>
          <w:sz w:val="20"/>
          <w:szCs w:val="20"/>
        </w:rPr>
        <w:t>.</w:t>
      </w:r>
    </w:p>
    <w:sectPr w:rsidR="00CD505B" w:rsidRPr="008E5BBB" w:rsidSect="0002246B">
      <w:footerReference w:type="default" r:id="rId9"/>
      <w:pgSz w:w="12240" w:h="15840"/>
      <w:pgMar w:top="1258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3EC" w:rsidRDefault="00B343EC">
      <w:r>
        <w:separator/>
      </w:r>
    </w:p>
  </w:endnote>
  <w:endnote w:type="continuationSeparator" w:id="0">
    <w:p w:rsidR="00B343EC" w:rsidRDefault="00B3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BBC" w:rsidRDefault="00691BBC">
    <w:pPr>
      <w:pStyle w:val="Footer"/>
      <w:pBdr>
        <w:bottom w:val="single" w:sz="6" w:space="1" w:color="auto"/>
      </w:pBdr>
    </w:pPr>
  </w:p>
  <w:p w:rsidR="00691BBC" w:rsidRDefault="00691BBC" w:rsidP="00AC306F">
    <w:pPr>
      <w:pStyle w:val="Footer"/>
      <w:tabs>
        <w:tab w:val="clear" w:pos="4320"/>
        <w:tab w:val="clear" w:pos="8640"/>
        <w:tab w:val="right" w:pos="918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</w:t>
    </w:r>
    <w:r w:rsidR="00AA621D">
      <w:rPr>
        <w:rFonts w:ascii="Tahoma" w:hAnsi="Tahoma" w:cs="Tahoma"/>
        <w:sz w:val="20"/>
      </w:rPr>
      <w:t>j</w:t>
    </w:r>
    <w:r>
      <w:rPr>
        <w:rFonts w:ascii="Tahoma" w:hAnsi="Tahoma" w:cs="Tahoma"/>
        <w:sz w:val="20"/>
      </w:rPr>
      <w:t>-BM/PM/HDCV/F</w:t>
    </w:r>
    <w:r>
      <w:rPr>
        <w:rFonts w:ascii="Tahoma" w:hAnsi="Tahoma" w:cs="Tahoma" w:hint="eastAsia"/>
        <w:sz w:val="20"/>
        <w:lang w:eastAsia="ja-JP"/>
      </w:rPr>
      <w:t>S</w:t>
    </w:r>
    <w:r w:rsidRPr="00667A19">
      <w:rPr>
        <w:rFonts w:ascii="Tahoma" w:hAnsi="Tahoma" w:cs="Tahoma"/>
        <w:sz w:val="20"/>
        <w:lang w:eastAsia="ja-JP"/>
      </w:rPr>
      <w:t>OF</w:t>
    </w:r>
    <w:r>
      <w:rPr>
        <w:rFonts w:ascii="Tahoma" w:hAnsi="Tahoma" w:cs="Tahoma" w:hint="eastAsia"/>
        <w:sz w:val="20"/>
        <w:lang w:eastAsia="ja-JP"/>
      </w:rPr>
      <w:t>T</w:t>
    </w:r>
    <w:r>
      <w:rPr>
        <w:rFonts w:ascii="Tahoma" w:hAnsi="Tahoma" w:cs="Tahoma"/>
        <w:sz w:val="20"/>
      </w:rPr>
      <w:t xml:space="preserve"> v1/</w:t>
    </w:r>
    <w:r>
      <w:rPr>
        <w:rFonts w:ascii="Tahoma" w:hAnsi="Tahoma" w:cs="Tahoma" w:hint="eastAsia"/>
        <w:sz w:val="20"/>
        <w:lang w:eastAsia="ja-JP"/>
      </w:rPr>
      <w:t>0</w:t>
    </w:r>
    <w:r w:rsidR="00AC306F">
      <w:rPr>
        <w:rFonts w:ascii="Tahoma" w:hAnsi="Tahoma" w:cs="Tahoma"/>
        <w:sz w:val="20"/>
        <w:lang w:eastAsia="ja-JP"/>
      </w:rPr>
      <w:t xml:space="preserve">                                     Internal use</w:t>
    </w:r>
    <w:r>
      <w:rPr>
        <w:rFonts w:ascii="Tahoma" w:hAnsi="Tahoma" w:cs="Tahoma"/>
        <w:sz w:val="20"/>
      </w:rPr>
      <w:tab/>
    </w:r>
    <w:r w:rsidR="0002246B"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 w:rsidR="0002246B">
      <w:rPr>
        <w:rFonts w:ascii="Tahoma" w:hAnsi="Tahoma" w:cs="Tahoma"/>
        <w:sz w:val="20"/>
      </w:rPr>
      <w:fldChar w:fldCharType="separate"/>
    </w:r>
    <w:r w:rsidR="00DB39DB">
      <w:rPr>
        <w:rFonts w:ascii="Tahoma" w:hAnsi="Tahoma" w:cs="Tahoma"/>
        <w:noProof/>
        <w:sz w:val="20"/>
      </w:rPr>
      <w:t>1</w:t>
    </w:r>
    <w:r w:rsidR="0002246B"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 w:rsidR="0002246B"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 w:rsidR="0002246B">
      <w:rPr>
        <w:rFonts w:ascii="Tahoma" w:hAnsi="Tahoma" w:cs="Tahoma"/>
        <w:sz w:val="20"/>
      </w:rPr>
      <w:fldChar w:fldCharType="separate"/>
    </w:r>
    <w:r w:rsidR="00DB39DB">
      <w:rPr>
        <w:rFonts w:ascii="Tahoma" w:hAnsi="Tahoma" w:cs="Tahoma"/>
        <w:noProof/>
        <w:sz w:val="20"/>
      </w:rPr>
      <w:t>2</w:t>
    </w:r>
    <w:r w:rsidR="0002246B">
      <w:rPr>
        <w:rFonts w:ascii="Tahoma" w:hAnsi="Tahoma" w:cs="Tahoma"/>
        <w:sz w:val="20"/>
      </w:rPr>
      <w:fldChar w:fldCharType="end"/>
    </w:r>
  </w:p>
  <w:p w:rsidR="00691BBC" w:rsidRDefault="00691BBC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3EC" w:rsidRDefault="00B343EC">
      <w:r>
        <w:separator/>
      </w:r>
    </w:p>
  </w:footnote>
  <w:footnote w:type="continuationSeparator" w:id="0">
    <w:p w:rsidR="00B343EC" w:rsidRDefault="00B34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3081"/>
    <w:multiLevelType w:val="hybridMultilevel"/>
    <w:tmpl w:val="ABA69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526C90"/>
    <w:multiLevelType w:val="hybridMultilevel"/>
    <w:tmpl w:val="D67E4D30"/>
    <w:lvl w:ilvl="0" w:tplc="963C176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40B64"/>
    <w:multiLevelType w:val="multilevel"/>
    <w:tmpl w:val="70445DE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4" w15:restartNumberingAfterBreak="0">
    <w:nsid w:val="19917851"/>
    <w:multiLevelType w:val="hybridMultilevel"/>
    <w:tmpl w:val="38AEB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E6CA8"/>
    <w:multiLevelType w:val="hybridMultilevel"/>
    <w:tmpl w:val="93E43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6D172EF"/>
    <w:multiLevelType w:val="hybridMultilevel"/>
    <w:tmpl w:val="98F2F35C"/>
    <w:lvl w:ilvl="0" w:tplc="3A66CA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A5ED5"/>
    <w:multiLevelType w:val="hybridMultilevel"/>
    <w:tmpl w:val="AD02BB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4EE27749"/>
    <w:multiLevelType w:val="hybridMultilevel"/>
    <w:tmpl w:val="06C86FFA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 w15:restartNumberingAfterBreak="0">
    <w:nsid w:val="612930AA"/>
    <w:multiLevelType w:val="hybridMultilevel"/>
    <w:tmpl w:val="32BCA9E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D273ED8"/>
    <w:multiLevelType w:val="hybridMultilevel"/>
    <w:tmpl w:val="5FA0E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F0DDA"/>
    <w:multiLevelType w:val="hybridMultilevel"/>
    <w:tmpl w:val="08D43048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 w15:restartNumberingAfterBreak="0">
    <w:nsid w:val="76C53B22"/>
    <w:multiLevelType w:val="hybridMultilevel"/>
    <w:tmpl w:val="7C343952"/>
    <w:lvl w:ilvl="0" w:tplc="B1C8E67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3"/>
  </w:num>
  <w:num w:numId="3">
    <w:abstractNumId w:val="3"/>
  </w:num>
  <w:num w:numId="4">
    <w:abstractNumId w:val="6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11"/>
  </w:num>
  <w:num w:numId="10">
    <w:abstractNumId w:val="4"/>
  </w:num>
  <w:num w:numId="11">
    <w:abstractNumId w:val="9"/>
  </w:num>
  <w:num w:numId="12">
    <w:abstractNumId w:val="8"/>
  </w:num>
  <w:num w:numId="13">
    <w:abstractNumId w:val="10"/>
  </w:num>
  <w:num w:numId="14">
    <w:abstractNumId w:val="12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2sDQyMzKzNLewNDNV0lEKTi0uzszPAykwrAUAlsbyWiwAAAA="/>
  </w:docVars>
  <w:rsids>
    <w:rsidRoot w:val="00346487"/>
    <w:rsid w:val="000207E2"/>
    <w:rsid w:val="0002246B"/>
    <w:rsid w:val="000710F8"/>
    <w:rsid w:val="00080836"/>
    <w:rsid w:val="000A10B4"/>
    <w:rsid w:val="000A145C"/>
    <w:rsid w:val="000B4DF8"/>
    <w:rsid w:val="00183637"/>
    <w:rsid w:val="002300C2"/>
    <w:rsid w:val="0024764C"/>
    <w:rsid w:val="00275A07"/>
    <w:rsid w:val="00277822"/>
    <w:rsid w:val="00307FA4"/>
    <w:rsid w:val="0032351E"/>
    <w:rsid w:val="00346487"/>
    <w:rsid w:val="00395F18"/>
    <w:rsid w:val="003C200F"/>
    <w:rsid w:val="00447D09"/>
    <w:rsid w:val="0047292C"/>
    <w:rsid w:val="00473F5B"/>
    <w:rsid w:val="00565969"/>
    <w:rsid w:val="00570436"/>
    <w:rsid w:val="005F1FC1"/>
    <w:rsid w:val="00667A19"/>
    <w:rsid w:val="00691BBC"/>
    <w:rsid w:val="006B234A"/>
    <w:rsid w:val="006B33A7"/>
    <w:rsid w:val="00724257"/>
    <w:rsid w:val="00736D4B"/>
    <w:rsid w:val="007802D4"/>
    <w:rsid w:val="00802051"/>
    <w:rsid w:val="00802098"/>
    <w:rsid w:val="008E5BBB"/>
    <w:rsid w:val="0090371C"/>
    <w:rsid w:val="0094023E"/>
    <w:rsid w:val="009536E6"/>
    <w:rsid w:val="009752F8"/>
    <w:rsid w:val="009D6373"/>
    <w:rsid w:val="00A2447D"/>
    <w:rsid w:val="00A574DF"/>
    <w:rsid w:val="00A927DA"/>
    <w:rsid w:val="00AA621D"/>
    <w:rsid w:val="00AC306F"/>
    <w:rsid w:val="00AE7F5E"/>
    <w:rsid w:val="00B12A71"/>
    <w:rsid w:val="00B343EC"/>
    <w:rsid w:val="00B445AF"/>
    <w:rsid w:val="00B621FE"/>
    <w:rsid w:val="00B6411A"/>
    <w:rsid w:val="00B710DC"/>
    <w:rsid w:val="00B75EFD"/>
    <w:rsid w:val="00B93356"/>
    <w:rsid w:val="00BE4FB0"/>
    <w:rsid w:val="00C07477"/>
    <w:rsid w:val="00C11EEF"/>
    <w:rsid w:val="00C21D4C"/>
    <w:rsid w:val="00C21D85"/>
    <w:rsid w:val="00C44F07"/>
    <w:rsid w:val="00CD505B"/>
    <w:rsid w:val="00D129EE"/>
    <w:rsid w:val="00D559A8"/>
    <w:rsid w:val="00D828C6"/>
    <w:rsid w:val="00DB39DB"/>
    <w:rsid w:val="00E27DB7"/>
    <w:rsid w:val="00FE6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E3F03"/>
  <w15:docId w15:val="{32681E5C-E9E1-42DB-B0A8-6A130522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2246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02246B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aliases w:val="l2"/>
    <w:basedOn w:val="Normal"/>
    <w:next w:val="Normal"/>
    <w:qFormat/>
    <w:rsid w:val="0002246B"/>
    <w:pPr>
      <w:keepNext/>
      <w:numPr>
        <w:ilvl w:val="1"/>
        <w:numId w:val="4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02246B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02246B"/>
    <w:pPr>
      <w:numPr>
        <w:ilvl w:val="3"/>
        <w:numId w:val="4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6">
    <w:name w:val="heading 6"/>
    <w:basedOn w:val="Normal"/>
    <w:next w:val="Normal"/>
    <w:qFormat/>
    <w:rsid w:val="0002246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rsid w:val="0002246B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rsid w:val="00346487"/>
    <w:pPr>
      <w:keepNext/>
      <w:spacing w:before="120" w:after="0" w:line="360" w:lineRule="auto"/>
      <w:ind w:left="-105"/>
      <w:jc w:val="center"/>
    </w:pPr>
    <w:rPr>
      <w:rFonts w:ascii="Arial Black" w:hAnsi="Arial Black"/>
      <w:caps/>
      <w:color w:val="000000"/>
      <w:spacing w:val="60"/>
      <w:sz w:val="28"/>
      <w:szCs w:val="28"/>
    </w:rPr>
  </w:style>
  <w:style w:type="paragraph" w:customStyle="1" w:styleId="bang">
    <w:name w:val="bang"/>
    <w:basedOn w:val="TOC1"/>
    <w:autoRedefine/>
    <w:rsid w:val="008E5BBB"/>
    <w:pPr>
      <w:widowControl w:val="0"/>
      <w:spacing w:before="80" w:after="80"/>
      <w:jc w:val="center"/>
    </w:pPr>
    <w:rPr>
      <w:rFonts w:ascii="Tahoma" w:hAnsi="Tahoma" w:cs="Tahoma"/>
      <w:snapToGrid w:val="0"/>
      <w:sz w:val="18"/>
      <w:szCs w:val="20"/>
    </w:rPr>
  </w:style>
  <w:style w:type="paragraph" w:styleId="TOC1">
    <w:name w:val="toc 1"/>
    <w:basedOn w:val="Normal"/>
    <w:next w:val="Normal"/>
    <w:autoRedefine/>
    <w:semiHidden/>
    <w:rsid w:val="0002246B"/>
  </w:style>
  <w:style w:type="paragraph" w:styleId="Header">
    <w:name w:val="header"/>
    <w:basedOn w:val="Normal"/>
    <w:rsid w:val="000224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246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0371C"/>
    <w:rPr>
      <w:rFonts w:ascii="Arial" w:eastAsia="MS Gothic" w:hAnsi="Arial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07FA4"/>
    <w:pPr>
      <w:spacing w:after="200" w:line="276" w:lineRule="auto"/>
      <w:ind w:left="720" w:firstLine="720"/>
      <w:contextualSpacing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307FA4"/>
    <w:rPr>
      <w:rFonts w:ascii="Calibri" w:hAnsi="Calibri"/>
      <w:sz w:val="22"/>
      <w:szCs w:val="22"/>
      <w:lang w:eastAsia="en-US"/>
    </w:rPr>
  </w:style>
  <w:style w:type="paragraph" w:styleId="DocumentMap">
    <w:name w:val="Document Map"/>
    <w:basedOn w:val="Normal"/>
    <w:link w:val="DocumentMapChar"/>
    <w:rsid w:val="00D129E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129E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nta\AppData\Local\Temp\Rar$DIa0.952\Template_Meeting%20Minutes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D6FEC-F187-494D-8D8E-9D0115DE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Minutes_JP</Template>
  <TotalTime>4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minutes_JP</vt:lpstr>
    </vt:vector>
  </TitlesOfParts>
  <Manager>Nguyen Thanh nam</Manager>
  <Company>FPT Software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minutes_JP</dc:title>
  <dc:subject>v 1/0</dc:subject>
  <dc:creator>Ginta Phạm</dc:creator>
  <cp:keywords>MM; template</cp:keywords>
  <dc:description>Newly issue</dc:description>
  <cp:lastModifiedBy>Ginta Phạm</cp:lastModifiedBy>
  <cp:revision>3</cp:revision>
  <cp:lastPrinted>1901-01-01T07:00:00Z</cp:lastPrinted>
  <dcterms:created xsi:type="dcterms:W3CDTF">2016-10-31T02:47:00Z</dcterms:created>
  <dcterms:modified xsi:type="dcterms:W3CDTF">2016-10-30T13:57:00Z</dcterms:modified>
  <cp:category>Template</cp:category>
</cp:coreProperties>
</file>