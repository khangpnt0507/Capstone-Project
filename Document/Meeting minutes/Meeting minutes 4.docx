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108" w:type="dxa"/>
        <w:tblLayout w:type="fixed"/>
        <w:tblLook w:val="0000"/>
      </w:tblPr>
      <w:tblGrid>
        <w:gridCol w:w="540"/>
        <w:gridCol w:w="1440"/>
        <w:gridCol w:w="2700"/>
        <w:gridCol w:w="90"/>
        <w:gridCol w:w="1560"/>
        <w:gridCol w:w="960"/>
        <w:gridCol w:w="2070"/>
      </w:tblGrid>
      <w:tr w:rsidR="00CD505B">
        <w:trPr>
          <w:cantSplit/>
          <w:trHeight w:val="450"/>
        </w:trPr>
        <w:tc>
          <w:tcPr>
            <w:tcW w:w="9360" w:type="dxa"/>
            <w:gridSpan w:val="7"/>
            <w:tcBorders>
              <w:bottom w:val="single" w:sz="4" w:space="0" w:color="auto"/>
            </w:tcBorders>
            <w:vAlign w:val="bottom"/>
          </w:tcPr>
          <w:tbl>
            <w:tblPr>
              <w:tblW w:w="9975" w:type="dxa"/>
              <w:tblLayout w:type="fixed"/>
              <w:tblLook w:val="0000"/>
            </w:tblPr>
            <w:tblGrid>
              <w:gridCol w:w="3675"/>
              <w:gridCol w:w="6300"/>
            </w:tblGrid>
            <w:tr w:rsidR="00CD505B" w:rsidTr="00346487">
              <w:trPr>
                <w:trHeight w:val="1737"/>
              </w:trPr>
              <w:tc>
                <w:tcPr>
                  <w:tcW w:w="3675" w:type="dxa"/>
                  <w:vAlign w:val="center"/>
                </w:tcPr>
                <w:p w:rsidR="00CD505B" w:rsidRDefault="00B621FE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eastAsia="ja-JP"/>
                    </w:rPr>
                    <w:drawing>
                      <wp:inline distT="0" distB="0" distL="0" distR="0">
                        <wp:extent cx="1943100" cy="533400"/>
                        <wp:effectExtent l="0" t="0" r="0" b="0"/>
                        <wp:docPr id="59" name="Picture 59" descr="http://international.fpt.edu.vn/wp-content/themes/fgo-2016/images/img-logo-f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international.fpt.edu.vn/wp-content/themes/fgo-2016/images/img-logo-f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346487" w:rsidP="00346487">
                  <w:pPr>
                    <w:pStyle w:val="HeaderTitle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 xml:space="preserve">Meeting minutes </w:t>
                  </w:r>
                  <w:r w:rsidR="00277822">
                    <w:rPr>
                      <w:lang w:eastAsia="ja-JP"/>
                    </w:rPr>
                    <w:t>4</w:t>
                  </w:r>
                </w:p>
              </w:tc>
            </w:tr>
          </w:tbl>
          <w:p w:rsidR="00CD505B" w:rsidRDefault="00CD505B" w:rsidP="00346487">
            <w:pPr>
              <w:pStyle w:val="HeaderTitle"/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Tourist Assistant Website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Code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TAW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Project Leader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5F1FC1" w:rsidP="008E5B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KhangNPT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Meeting Called By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346487" w:rsidP="008E5BBB">
            <w:pPr>
              <w:pStyle w:val="bang"/>
            </w:pPr>
            <w:r w:rsidRPr="0094023E">
              <w:t>Mr. ChienBD</w:t>
            </w: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CD505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CD505B" w:rsidP="008E5BBB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Note Taker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94023E" w:rsidRDefault="005F1FC1" w:rsidP="008E5BBB">
            <w:pPr>
              <w:pStyle w:val="bang"/>
            </w:pPr>
            <w:r>
              <w:t>KhangNPT</w:t>
            </w:r>
          </w:p>
        </w:tc>
      </w:tr>
      <w:tr w:rsidR="00B93356" w:rsidRPr="0094023E" w:rsidTr="00B621F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379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5F1FC1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0A10B4">
              <w:rPr>
                <w:rFonts w:ascii="Tahoma" w:hAnsi="Tahoma" w:cs="Tahoma"/>
                <w:sz w:val="18"/>
                <w:szCs w:val="18"/>
              </w:rPr>
              <w:t>/10</w:t>
            </w:r>
            <w:r w:rsidR="00346487" w:rsidRPr="0094023E">
              <w:rPr>
                <w:rFonts w:ascii="Tahoma" w:hAnsi="Tahoma" w:cs="Tahoma"/>
                <w:sz w:val="18"/>
                <w:szCs w:val="18"/>
              </w:rPr>
              <w:t>/2016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8E5BBB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8E5BBB">
            <w:pPr>
              <w:pStyle w:val="Foo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9:00AM – 12:00PM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Location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346487" w:rsidP="00447D09">
            <w:pPr>
              <w:pStyle w:val="Footer"/>
              <w:spacing w:before="80" w:after="8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023E">
              <w:rPr>
                <w:rFonts w:ascii="Tahoma" w:hAnsi="Tahoma" w:cs="Tahoma"/>
                <w:sz w:val="18"/>
                <w:szCs w:val="18"/>
              </w:rPr>
              <w:t>CTC 798 Building</w:t>
            </w:r>
          </w:p>
        </w:tc>
      </w:tr>
      <w:tr w:rsidR="00B93356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4023E" w:rsidRDefault="00346487" w:rsidP="009752F8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Agenda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Pr="0094023E" w:rsidRDefault="00B93356">
            <w:pPr>
              <w:pStyle w:val="Footer"/>
              <w:rPr>
                <w:rFonts w:ascii="Tahoma" w:hAnsi="Tahoma" w:cs="Tahoma"/>
              </w:rPr>
            </w:pPr>
          </w:p>
        </w:tc>
      </w:tr>
      <w:tr w:rsidR="00CD505B" w:rsidRPr="0094023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Pr="0094023E" w:rsidRDefault="0034648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color w:val="800000"/>
                <w:sz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Participants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Role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346487" w:rsidRPr="0094023E" w:rsidRDefault="00346487" w:rsidP="009752F8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4023E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Attendance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Mr Bui Dinh</w:t>
            </w:r>
            <w:r w:rsidR="00C21D4C">
              <w:t xml:space="preserve"> </w:t>
            </w:r>
            <w:r w:rsidRPr="0094023E">
              <w:t>Chien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Supervisor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 w:rsidRPr="0094023E">
              <w:t>Pham Nguyen The Khang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Team Leader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3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Le Trong Viet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4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Nguyen Hai</w:t>
            </w:r>
            <w:r w:rsidR="000B4DF8">
              <w:t xml:space="preserve"> </w:t>
            </w:r>
            <w:r w:rsidRPr="0094023E">
              <w:t>Sy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Chu Dai Cao Cuong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x</w:t>
            </w:r>
          </w:p>
        </w:tc>
      </w:tr>
      <w:tr w:rsidR="00346487" w:rsidRPr="0094023E" w:rsidTr="0034648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6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Phan</w:t>
            </w:r>
            <w:r w:rsidR="00A2447D">
              <w:t xml:space="preserve"> </w:t>
            </w:r>
            <w:r w:rsidRPr="0094023E">
              <w:t>Thanh Tung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346487" w:rsidP="008E5BBB">
            <w:pPr>
              <w:pStyle w:val="bang"/>
            </w:pPr>
            <w:r w:rsidRPr="0094023E">
              <w:t>Member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487" w:rsidRPr="0094023E" w:rsidRDefault="005F1FC1" w:rsidP="008E5BBB">
            <w:pPr>
              <w:pStyle w:val="bang"/>
            </w:pPr>
            <w:r>
              <w:t>O</w:t>
            </w:r>
          </w:p>
        </w:tc>
      </w:tr>
    </w:tbl>
    <w:p w:rsidR="00570436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 xml:space="preserve">Purpose </w:t>
      </w:r>
    </w:p>
    <w:p w:rsidR="00B445AF" w:rsidRDefault="00A927DA" w:rsidP="00B445AF">
      <w:pPr>
        <w:pStyle w:val="ListParagraph"/>
        <w:numPr>
          <w:ilvl w:val="0"/>
          <w:numId w:val="16"/>
        </w:numPr>
        <w:rPr>
          <w:rFonts w:ascii="Tahoma" w:hAnsi="Tahoma" w:cs="Tahoma"/>
          <w:sz w:val="20"/>
          <w:szCs w:val="20"/>
          <w:lang w:eastAsia="ja-JP"/>
        </w:rPr>
      </w:pPr>
      <w:r w:rsidRPr="00B445AF">
        <w:rPr>
          <w:rFonts w:ascii="Tahoma" w:hAnsi="Tahoma" w:cs="Tahoma"/>
          <w:sz w:val="20"/>
          <w:szCs w:val="20"/>
          <w:lang w:eastAsia="ja-JP"/>
        </w:rPr>
        <w:t>Review all of problems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still 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>remain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from last week: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 xml:space="preserve"> SRS, prototype, report 2,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and di</w:t>
      </w:r>
      <w:r w:rsidRPr="00B445AF">
        <w:rPr>
          <w:rFonts w:ascii="Tahoma" w:hAnsi="Tahoma" w:cs="Tahoma"/>
          <w:sz w:val="20"/>
          <w:szCs w:val="20"/>
          <w:lang w:eastAsia="ja-JP"/>
        </w:rPr>
        <w:t>s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>cuss about next phase documents ne</w:t>
      </w:r>
      <w:r w:rsidRPr="00B445AF">
        <w:rPr>
          <w:rFonts w:ascii="Tahoma" w:hAnsi="Tahoma" w:cs="Tahoma"/>
          <w:sz w:val="20"/>
          <w:szCs w:val="20"/>
          <w:lang w:eastAsia="ja-JP"/>
        </w:rPr>
        <w:t>ed to be finished, way to develo</w:t>
      </w:r>
      <w:r w:rsidR="00570436" w:rsidRPr="00B445AF">
        <w:rPr>
          <w:rFonts w:ascii="Tahoma" w:hAnsi="Tahoma" w:cs="Tahoma"/>
          <w:sz w:val="20"/>
          <w:szCs w:val="20"/>
          <w:lang w:eastAsia="ja-JP"/>
        </w:rPr>
        <w:t>p project for next 3</w:t>
      </w:r>
      <w:r w:rsidR="00346487" w:rsidRPr="00B445AF">
        <w:rPr>
          <w:rFonts w:ascii="Tahoma" w:hAnsi="Tahoma" w:cs="Tahoma"/>
          <w:sz w:val="20"/>
          <w:szCs w:val="20"/>
          <w:lang w:eastAsia="ja-JP"/>
        </w:rPr>
        <w:t xml:space="preserve"> months</w:t>
      </w:r>
      <w:r w:rsidR="0094023E" w:rsidRPr="00B445AF">
        <w:rPr>
          <w:rFonts w:ascii="Tahoma" w:hAnsi="Tahoma" w:cs="Tahoma"/>
          <w:sz w:val="20"/>
          <w:szCs w:val="20"/>
          <w:lang w:eastAsia="ja-JP"/>
        </w:rPr>
        <w:t>.</w:t>
      </w:r>
    </w:p>
    <w:p w:rsidR="00CD505B" w:rsidRPr="0094023E" w:rsidRDefault="00346487">
      <w:pPr>
        <w:pStyle w:val="Heading1"/>
        <w:rPr>
          <w:rFonts w:ascii="Tahoma" w:hAnsi="Tahoma" w:cs="Tahoma"/>
          <w:lang w:eastAsia="ja-JP"/>
        </w:rPr>
      </w:pPr>
      <w:r w:rsidRPr="0094023E">
        <w:rPr>
          <w:rFonts w:ascii="Tahoma" w:hAnsi="Tahoma" w:cs="Tahoma"/>
          <w:lang w:eastAsia="ja-JP"/>
        </w:rPr>
        <w:t>Agenda</w:t>
      </w:r>
    </w:p>
    <w:p w:rsidR="00CD505B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>Review actions from last meeting</w:t>
      </w:r>
    </w:p>
    <w:p w:rsidR="005F1FC1" w:rsidRPr="0094023E" w:rsidRDefault="005F1FC1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eastAsia="ja-JP"/>
        </w:rPr>
        <w:t>N</w:t>
      </w:r>
      <w:r w:rsidRPr="00B445AF">
        <w:rPr>
          <w:rFonts w:ascii="Tahoma" w:hAnsi="Tahoma" w:cs="Tahoma"/>
          <w:sz w:val="20"/>
          <w:szCs w:val="20"/>
          <w:lang w:eastAsia="ja-JP"/>
        </w:rPr>
        <w:t>otify</w:t>
      </w:r>
      <w:r>
        <w:rPr>
          <w:rFonts w:ascii="Tahoma" w:hAnsi="Tahoma" w:cs="Tahoma"/>
          <w:sz w:val="20"/>
          <w:szCs w:val="20"/>
          <w:lang w:eastAsia="ja-JP"/>
        </w:rPr>
        <w:t xml:space="preserve"> to supervisor</w:t>
      </w:r>
      <w:r w:rsidRPr="00B445AF">
        <w:rPr>
          <w:rFonts w:ascii="Tahoma" w:hAnsi="Tahoma" w:cs="Tahoma"/>
          <w:sz w:val="20"/>
          <w:szCs w:val="20"/>
          <w:lang w:eastAsia="ja-JP"/>
        </w:rPr>
        <w:t xml:space="preserve"> about problem:</w:t>
      </w:r>
      <w:r>
        <w:rPr>
          <w:rFonts w:ascii="Tahoma" w:hAnsi="Tahoma" w:cs="Tahoma"/>
          <w:sz w:val="20"/>
          <w:szCs w:val="20"/>
          <w:lang w:eastAsia="ja-JP"/>
        </w:rPr>
        <w:t xml:space="preserve"> </w:t>
      </w:r>
      <w:r w:rsidRPr="00B445AF">
        <w:rPr>
          <w:rFonts w:ascii="Tahoma" w:hAnsi="Tahoma" w:cs="Tahoma"/>
          <w:sz w:val="20"/>
          <w:szCs w:val="20"/>
          <w:lang w:eastAsia="ja-JP"/>
        </w:rPr>
        <w:t xml:space="preserve"> A member has dropped out team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CD505B" w:rsidRPr="0094023E" w:rsidRDefault="00346487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 xml:space="preserve">Evaluate last meeting report: </w:t>
      </w:r>
      <w:r w:rsidR="00570436">
        <w:rPr>
          <w:rFonts w:ascii="Tahoma" w:hAnsi="Tahoma" w:cs="Tahoma"/>
          <w:sz w:val="20"/>
          <w:szCs w:val="20"/>
        </w:rPr>
        <w:t xml:space="preserve">Meeting minute </w:t>
      </w:r>
      <w:r w:rsidR="00D129EE">
        <w:rPr>
          <w:rFonts w:ascii="Tahoma" w:hAnsi="Tahoma" w:cs="Tahoma"/>
          <w:sz w:val="20"/>
          <w:szCs w:val="20"/>
        </w:rPr>
        <w:t>3</w:t>
      </w:r>
      <w:r w:rsidR="00570436">
        <w:rPr>
          <w:rFonts w:ascii="Tahoma" w:hAnsi="Tahoma" w:cs="Tahoma"/>
          <w:sz w:val="20"/>
          <w:szCs w:val="20"/>
        </w:rPr>
        <w:t>, Report 2</w:t>
      </w:r>
    </w:p>
    <w:p w:rsidR="0094023E" w:rsidRPr="00D129EE" w:rsidRDefault="0094023E" w:rsidP="00D129E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D129EE">
        <w:rPr>
          <w:rFonts w:ascii="Tahoma" w:hAnsi="Tahoma" w:cs="Tahoma"/>
          <w:sz w:val="20"/>
          <w:szCs w:val="20"/>
        </w:rPr>
        <w:t>A</w:t>
      </w:r>
      <w:r w:rsidR="00D129EE" w:rsidRPr="00D129EE">
        <w:rPr>
          <w:rFonts w:ascii="Tahoma" w:hAnsi="Tahoma" w:cs="Tahoma"/>
          <w:sz w:val="20"/>
          <w:szCs w:val="20"/>
        </w:rPr>
        <w:t>sk supervisor for hel</w:t>
      </w:r>
      <w:r w:rsidR="00D129EE">
        <w:rPr>
          <w:rFonts w:ascii="Tahoma" w:hAnsi="Tahoma" w:cs="Tahoma"/>
          <w:sz w:val="20"/>
          <w:szCs w:val="20"/>
        </w:rPr>
        <w:t>p checking ERD, database design</w:t>
      </w:r>
    </w:p>
    <w:p w:rsidR="008E5BBB" w:rsidRPr="0094023E" w:rsidRDefault="008E5BB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What we should be improve or remove on this project</w:t>
      </w:r>
    </w:p>
    <w:p w:rsidR="0094023E" w:rsidRPr="0094023E" w:rsidRDefault="0094023E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  <w:szCs w:val="20"/>
        </w:rPr>
        <w:t>Document need to be submit</w:t>
      </w:r>
      <w:r w:rsidR="0024764C">
        <w:rPr>
          <w:rFonts w:ascii="Tahoma" w:hAnsi="Tahoma" w:cs="Tahoma"/>
          <w:sz w:val="20"/>
          <w:szCs w:val="20"/>
        </w:rPr>
        <w:t>t</w:t>
      </w:r>
      <w:r w:rsidR="008E5BBB">
        <w:rPr>
          <w:rFonts w:ascii="Tahoma" w:hAnsi="Tahoma" w:cs="Tahoma"/>
          <w:sz w:val="20"/>
          <w:szCs w:val="20"/>
        </w:rPr>
        <w:t>ed</w:t>
      </w:r>
      <w:r w:rsidRPr="0094023E">
        <w:rPr>
          <w:rFonts w:ascii="Tahoma" w:hAnsi="Tahoma" w:cs="Tahoma"/>
          <w:sz w:val="20"/>
          <w:szCs w:val="20"/>
        </w:rPr>
        <w:t xml:space="preserve"> for </w:t>
      </w:r>
      <w:r w:rsidR="00570436">
        <w:rPr>
          <w:rFonts w:ascii="Tahoma" w:hAnsi="Tahoma" w:cs="Tahoma"/>
          <w:sz w:val="20"/>
          <w:szCs w:val="20"/>
        </w:rPr>
        <w:t>next phase</w:t>
      </w:r>
    </w:p>
    <w:p w:rsidR="00CD505B" w:rsidRPr="0094023E" w:rsidRDefault="00346487">
      <w:pPr>
        <w:pStyle w:val="Heading1"/>
        <w:rPr>
          <w:rFonts w:ascii="Tahoma" w:hAnsi="Tahoma" w:cs="Tahoma"/>
        </w:rPr>
      </w:pPr>
      <w:r w:rsidRPr="0094023E">
        <w:rPr>
          <w:rFonts w:ascii="Tahoma" w:hAnsi="Tahoma" w:cs="Tahoma"/>
          <w:lang w:eastAsia="ja-JP"/>
        </w:rPr>
        <w:t>Contains</w:t>
      </w:r>
    </w:p>
    <w:p w:rsidR="00CD505B" w:rsidRPr="00307FA4" w:rsidRDefault="00CD505B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4023E">
        <w:rPr>
          <w:rFonts w:ascii="Tahoma" w:hAnsi="Tahoma" w:cs="Tahoma"/>
          <w:sz w:val="20"/>
        </w:rPr>
        <w:t>Status of last meeting actions</w:t>
      </w:r>
      <w:r w:rsidR="0094023E" w:rsidRPr="0094023E">
        <w:rPr>
          <w:rFonts w:ascii="Tahoma" w:hAnsi="Tahoma" w:cs="Tahoma"/>
          <w:sz w:val="20"/>
        </w:rPr>
        <w:t xml:space="preserve">: </w:t>
      </w:r>
      <w:r w:rsidR="0094023E" w:rsidRPr="00307FA4">
        <w:rPr>
          <w:rFonts w:ascii="Tahoma" w:hAnsi="Tahoma" w:cs="Tahoma"/>
          <w:sz w:val="20"/>
          <w:szCs w:val="20"/>
        </w:rPr>
        <w:t>most of pro</w:t>
      </w:r>
      <w:r w:rsidR="0024764C">
        <w:rPr>
          <w:rFonts w:ascii="Tahoma" w:hAnsi="Tahoma" w:cs="Tahoma"/>
          <w:sz w:val="20"/>
          <w:szCs w:val="20"/>
        </w:rPr>
        <w:t>b</w:t>
      </w:r>
      <w:r w:rsidR="0094023E" w:rsidRPr="00307FA4">
        <w:rPr>
          <w:rFonts w:ascii="Tahoma" w:hAnsi="Tahoma" w:cs="Tahoma"/>
          <w:sz w:val="20"/>
          <w:szCs w:val="20"/>
        </w:rPr>
        <w:t xml:space="preserve">lems had been solve but we need to improve detail of Project </w:t>
      </w:r>
      <w:r w:rsidR="00B75EFD">
        <w:rPr>
          <w:rFonts w:ascii="Tahoma" w:hAnsi="Tahoma" w:cs="Tahoma"/>
          <w:sz w:val="20"/>
          <w:szCs w:val="20"/>
        </w:rPr>
        <w:t>plan and SRS</w:t>
      </w:r>
      <w:r w:rsidR="0094023E" w:rsidRPr="00307FA4">
        <w:rPr>
          <w:rFonts w:ascii="Tahoma" w:hAnsi="Tahoma" w:cs="Tahoma"/>
          <w:sz w:val="20"/>
          <w:szCs w:val="20"/>
        </w:rPr>
        <w:t>.</w:t>
      </w:r>
    </w:p>
    <w:p w:rsidR="00CD505B" w:rsidRDefault="006B33A7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Missing </w:t>
      </w:r>
      <w:r w:rsidRPr="006B33A7">
        <w:rPr>
          <w:rFonts w:ascii="Tahoma" w:hAnsi="Tahoma" w:cs="Tahoma"/>
          <w:sz w:val="20"/>
          <w:szCs w:val="20"/>
        </w:rPr>
        <w:t>foreign key</w:t>
      </w:r>
      <w:r>
        <w:rPr>
          <w:rFonts w:ascii="Tahoma" w:hAnsi="Tahoma" w:cs="Tahoma"/>
          <w:sz w:val="20"/>
          <w:szCs w:val="20"/>
        </w:rPr>
        <w:t>, missing relationship line from Comment table and Places table</w:t>
      </w:r>
      <w:r w:rsidR="00B75EFD">
        <w:rPr>
          <w:rFonts w:ascii="Tahoma" w:hAnsi="Tahoma" w:cs="Tahoma"/>
          <w:sz w:val="20"/>
          <w:szCs w:val="20"/>
        </w:rPr>
        <w:t>.</w:t>
      </w:r>
    </w:p>
    <w:p w:rsidR="00B75EFD" w:rsidRDefault="006B33A7" w:rsidP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ERD should not contain </w:t>
      </w:r>
      <w:r w:rsidR="000B4DF8">
        <w:rPr>
          <w:rFonts w:ascii="Tahoma" w:hAnsi="Tahoma" w:cs="Tahoma"/>
          <w:sz w:val="20"/>
          <w:szCs w:val="20"/>
        </w:rPr>
        <w:t>attributes of other table and foreign keys of other table.</w:t>
      </w:r>
    </w:p>
    <w:p w:rsidR="00E27DB7" w:rsidRDefault="000B4DF8" w:rsidP="00B75EFD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Non-function should only write what non-function can do, have to show how to do.</w:t>
      </w:r>
    </w:p>
    <w:p w:rsidR="000710F8" w:rsidRDefault="000710F8" w:rsidP="009536E6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After review our document, supervisor suggests:</w:t>
      </w:r>
    </w:p>
    <w:p w:rsidR="00307FA4" w:rsidRPr="00307FA4" w:rsidRDefault="009536E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Word should use paragraph Justify</w:t>
      </w:r>
      <w:r w:rsidR="00724257">
        <w:rPr>
          <w:rFonts w:ascii="Tahoma" w:eastAsia="Yu Mincho" w:hAnsi="Tahoma" w:cs="Tahoma"/>
          <w:color w:val="000000"/>
          <w:sz w:val="20"/>
          <w:szCs w:val="20"/>
        </w:rPr>
        <w:t>.</w:t>
      </w:r>
    </w:p>
    <w:p w:rsidR="00736D4B" w:rsidRPr="005F1FC1" w:rsidRDefault="009536E6" w:rsidP="005F1FC1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lastRenderedPageBreak/>
        <w:t>Should not get quote from wiki because it’s content easy to be change</w:t>
      </w:r>
      <w:r w:rsidR="00307FA4" w:rsidRPr="00307FA4">
        <w:rPr>
          <w:rFonts w:ascii="Tahoma" w:eastAsia="Yu Mincho" w:hAnsi="Tahoma" w:cs="Tahoma"/>
          <w:color w:val="000000"/>
          <w:sz w:val="20"/>
          <w:szCs w:val="20"/>
        </w:rPr>
        <w:t>.</w:t>
      </w:r>
    </w:p>
    <w:p w:rsidR="00307FA4" w:rsidRPr="00307FA4" w:rsidRDefault="00307FA4" w:rsidP="00307FA4">
      <w:pPr>
        <w:numPr>
          <w:ilvl w:val="0"/>
          <w:numId w:val="5"/>
        </w:numPr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Some work team need to be finished </w:t>
      </w:r>
      <w:r w:rsidR="008E5BBB">
        <w:rPr>
          <w:rFonts w:ascii="Tahoma" w:hAnsi="Tahoma" w:cs="Tahoma"/>
          <w:sz w:val="20"/>
          <w:szCs w:val="20"/>
        </w:rPr>
        <w:t>after this meeting</w:t>
      </w:r>
      <w:r>
        <w:rPr>
          <w:rFonts w:ascii="Tahoma" w:hAnsi="Tahoma" w:cs="Tahoma"/>
          <w:sz w:val="20"/>
          <w:szCs w:val="20"/>
        </w:rPr>
        <w:t>:</w:t>
      </w:r>
    </w:p>
    <w:p w:rsidR="00307FA4" w:rsidRDefault="00307FA4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Su</w:t>
      </w:r>
      <w:r w:rsidR="0024764C">
        <w:rPr>
          <w:rFonts w:ascii="Tahoma" w:eastAsia="Yu Mincho" w:hAnsi="Tahoma" w:cs="Tahoma"/>
          <w:color w:val="000000"/>
          <w:sz w:val="20"/>
          <w:szCs w:val="20"/>
        </w:rPr>
        <w:t>b</w:t>
      </w:r>
      <w:r>
        <w:rPr>
          <w:rFonts w:ascii="Tahoma" w:eastAsia="Yu Mincho" w:hAnsi="Tahoma" w:cs="Tahoma"/>
          <w:color w:val="000000"/>
          <w:sz w:val="20"/>
          <w:szCs w:val="20"/>
        </w:rPr>
        <w:t>mit</w:t>
      </w:r>
      <w:r w:rsidR="00570436">
        <w:rPr>
          <w:rFonts w:ascii="Tahoma" w:eastAsia="Yu Mincho" w:hAnsi="Tahoma" w:cs="Tahoma"/>
          <w:color w:val="000000"/>
          <w:sz w:val="20"/>
          <w:szCs w:val="20"/>
        </w:rPr>
        <w:t xml:space="preserve"> to supervisor Meeting Minutes </w:t>
      </w:r>
      <w:r w:rsidR="005F1FC1">
        <w:rPr>
          <w:rFonts w:ascii="Tahoma" w:eastAsia="Yu Mincho" w:hAnsi="Tahoma" w:cs="Tahoma"/>
          <w:color w:val="000000"/>
          <w:sz w:val="20"/>
          <w:szCs w:val="20"/>
        </w:rPr>
        <w:t>4</w:t>
      </w:r>
    </w:p>
    <w:p w:rsidR="005F1FC1" w:rsidRPr="00307FA4" w:rsidRDefault="005F1FC1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Complete ERD and database design.</w:t>
      </w:r>
    </w:p>
    <w:p w:rsidR="00307FA4" w:rsidRDefault="005F1FC1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 xml:space="preserve">Khang has to take over work of dropped out member. </w:t>
      </w:r>
    </w:p>
    <w:p w:rsidR="00570436" w:rsidRDefault="00570436" w:rsidP="00307FA4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Architecture Design</w:t>
      </w:r>
    </w:p>
    <w:p w:rsidR="00307FA4" w:rsidRPr="00447D09" w:rsidRDefault="005F1FC1" w:rsidP="00447D09">
      <w:pPr>
        <w:numPr>
          <w:ilvl w:val="0"/>
          <w:numId w:val="8"/>
        </w:numPr>
        <w:spacing w:after="160" w:line="256" w:lineRule="auto"/>
        <w:contextualSpacing/>
        <w:jc w:val="both"/>
        <w:rPr>
          <w:rFonts w:ascii="Tahoma" w:eastAsia="Yu Mincho" w:hAnsi="Tahoma" w:cs="Tahoma"/>
          <w:color w:val="000000"/>
          <w:sz w:val="20"/>
          <w:szCs w:val="20"/>
        </w:rPr>
      </w:pPr>
      <w:r>
        <w:rPr>
          <w:rFonts w:ascii="Tahoma" w:eastAsia="Yu Mincho" w:hAnsi="Tahoma" w:cs="Tahoma"/>
          <w:color w:val="000000"/>
          <w:sz w:val="20"/>
          <w:szCs w:val="20"/>
        </w:rPr>
        <w:t>Focus on coding in next 2 weeks.</w:t>
      </w:r>
    </w:p>
    <w:p w:rsidR="00CD505B" w:rsidRPr="00307FA4" w:rsidRDefault="00346487">
      <w:pPr>
        <w:pStyle w:val="Heading1"/>
        <w:rPr>
          <w:rFonts w:ascii="Tahoma" w:hAnsi="Tahoma" w:cs="Tahoma"/>
        </w:rPr>
      </w:pPr>
      <w:r w:rsidRPr="00307FA4">
        <w:rPr>
          <w:rFonts w:ascii="Tahoma" w:hAnsi="Tahoma" w:cs="Tahoma"/>
          <w:lang w:eastAsia="ja-JP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6840"/>
      </w:tblGrid>
      <w:tr w:rsidR="00CD505B" w:rsidRPr="00307FA4" w:rsidTr="00277822">
        <w:tc>
          <w:tcPr>
            <w:tcW w:w="2520" w:type="dxa"/>
            <w:shd w:val="clear" w:color="auto" w:fill="FFE8E1"/>
          </w:tcPr>
          <w:p w:rsidR="00CD505B" w:rsidRPr="00307FA4" w:rsidRDefault="00346487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7FA4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Suggest</w:t>
            </w:r>
          </w:p>
        </w:tc>
        <w:tc>
          <w:tcPr>
            <w:tcW w:w="6840" w:type="dxa"/>
            <w:shd w:val="clear" w:color="auto" w:fill="FFE8E1"/>
          </w:tcPr>
          <w:p w:rsidR="00CD505B" w:rsidRPr="00307FA4" w:rsidRDefault="008E5BBB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Decision</w:t>
            </w:r>
          </w:p>
        </w:tc>
      </w:tr>
      <w:tr w:rsidR="00CD505B" w:rsidRPr="00307FA4" w:rsidTr="00277822">
        <w:tc>
          <w:tcPr>
            <w:tcW w:w="2520" w:type="dxa"/>
          </w:tcPr>
          <w:p w:rsidR="00CD505B" w:rsidRPr="00307FA4" w:rsidRDefault="008E5BBB" w:rsidP="00277822">
            <w:pPr>
              <w:pStyle w:val="bang"/>
            </w:pPr>
            <w:r>
              <w:t xml:space="preserve">Meeting Minute </w:t>
            </w:r>
            <w:r w:rsidR="00277822">
              <w:t>4</w:t>
            </w:r>
          </w:p>
        </w:tc>
        <w:tc>
          <w:tcPr>
            <w:tcW w:w="6840" w:type="dxa"/>
          </w:tcPr>
          <w:p w:rsidR="00CD505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 xml:space="preserve">Written by: </w:t>
            </w:r>
            <w:r w:rsidR="00277822">
              <w:rPr>
                <w:sz w:val="20"/>
              </w:rPr>
              <w:t>SyNH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277822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Submit to: MrChienBD</w:t>
            </w:r>
          </w:p>
          <w:p w:rsidR="00277822" w:rsidRPr="00277822" w:rsidRDefault="00277822" w:rsidP="00277822">
            <w:pPr>
              <w:pStyle w:val="bang"/>
              <w:ind w:left="720"/>
              <w:jc w:val="left"/>
              <w:rPr>
                <w:sz w:val="20"/>
              </w:rPr>
            </w:pPr>
          </w:p>
        </w:tc>
      </w:tr>
      <w:tr w:rsidR="00CD505B" w:rsidRPr="00307FA4" w:rsidTr="00277822">
        <w:tc>
          <w:tcPr>
            <w:tcW w:w="2520" w:type="dxa"/>
            <w:shd w:val="clear" w:color="auto" w:fill="auto"/>
          </w:tcPr>
          <w:p w:rsidR="00CD505B" w:rsidRPr="00307FA4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Software Requirement Specification</w:t>
            </w:r>
          </w:p>
        </w:tc>
        <w:tc>
          <w:tcPr>
            <w:tcW w:w="6840" w:type="dxa"/>
            <w:shd w:val="clear" w:color="auto" w:fill="auto"/>
          </w:tcPr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 xml:space="preserve">Written by: </w:t>
            </w:r>
            <w:r w:rsidR="000A10B4">
              <w:rPr>
                <w:rFonts w:ascii="Tahoma" w:hAnsi="Tahoma" w:cs="Tahoma"/>
                <w:sz w:val="20"/>
                <w:szCs w:val="20"/>
              </w:rPr>
              <w:t xml:space="preserve">All </w:t>
            </w:r>
            <w:r w:rsidRPr="008E5BBB">
              <w:rPr>
                <w:rFonts w:ascii="Tahoma" w:hAnsi="Tahoma" w:cs="Tahoma"/>
                <w:sz w:val="20"/>
                <w:szCs w:val="20"/>
              </w:rPr>
              <w:t>members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>Submit to: MrChienBD</w:t>
            </w:r>
          </w:p>
          <w:p w:rsidR="008E5BBB" w:rsidRPr="008E5BBB" w:rsidRDefault="008E5BBB" w:rsidP="008E5BBB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E5BBB" w:rsidRPr="00307FA4" w:rsidTr="00277822">
        <w:tc>
          <w:tcPr>
            <w:tcW w:w="2520" w:type="dxa"/>
            <w:shd w:val="clear" w:color="auto" w:fill="auto"/>
          </w:tcPr>
          <w:p w:rsidR="008E5BBB" w:rsidRDefault="008E5BBB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Coding prototype</w:t>
            </w:r>
          </w:p>
        </w:tc>
        <w:tc>
          <w:tcPr>
            <w:tcW w:w="6840" w:type="dxa"/>
            <w:shd w:val="clear" w:color="auto" w:fill="auto"/>
          </w:tcPr>
          <w:p w:rsidR="008E5BBB" w:rsidRPr="008E5BBB" w:rsidRDefault="00C07477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Written</w:t>
            </w:r>
            <w:r w:rsidR="008E5BBB" w:rsidRPr="008E5BBB">
              <w:rPr>
                <w:rFonts w:ascii="Tahoma" w:hAnsi="Tahoma" w:cs="Tahoma"/>
                <w:sz w:val="20"/>
                <w:szCs w:val="20"/>
              </w:rPr>
              <w:t xml:space="preserve"> by: KhangPNT, SyNH</w:t>
            </w:r>
          </w:p>
          <w:p w:rsidR="008E5BBB" w:rsidRPr="008E5BBB" w:rsidRDefault="008E5BBB" w:rsidP="008E5BBB">
            <w:pPr>
              <w:pStyle w:val="bang"/>
              <w:numPr>
                <w:ilvl w:val="0"/>
                <w:numId w:val="5"/>
              </w:numPr>
              <w:jc w:val="left"/>
              <w:rPr>
                <w:sz w:val="20"/>
              </w:rPr>
            </w:pPr>
            <w:r w:rsidRPr="008E5BBB">
              <w:rPr>
                <w:sz w:val="20"/>
              </w:rPr>
              <w:t>Reviewed by: Team members</w:t>
            </w:r>
          </w:p>
          <w:p w:rsidR="008E5BBB" w:rsidRPr="008E5BBB" w:rsidRDefault="008E5BBB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 w:rsidRPr="008E5BBB">
              <w:rPr>
                <w:rFonts w:ascii="Tahoma" w:hAnsi="Tahoma" w:cs="Tahoma"/>
                <w:sz w:val="20"/>
                <w:szCs w:val="20"/>
              </w:rPr>
              <w:t>Submit to: MrChienBD</w:t>
            </w:r>
          </w:p>
          <w:p w:rsidR="008E5BBB" w:rsidRPr="008E5BBB" w:rsidRDefault="008E5BBB" w:rsidP="008E5BBB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7822" w:rsidRPr="00307FA4" w:rsidTr="00277822">
        <w:tc>
          <w:tcPr>
            <w:tcW w:w="2520" w:type="dxa"/>
            <w:shd w:val="clear" w:color="auto" w:fill="auto"/>
          </w:tcPr>
          <w:p w:rsidR="00277822" w:rsidRDefault="00277822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Database Diagram</w:t>
            </w:r>
          </w:p>
        </w:tc>
        <w:tc>
          <w:tcPr>
            <w:tcW w:w="6840" w:type="dxa"/>
            <w:shd w:val="clear" w:color="auto" w:fill="auto"/>
          </w:tcPr>
          <w:p w:rsidR="00277822" w:rsidRDefault="00277822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Written by: KhangPNT</w:t>
            </w:r>
          </w:p>
          <w:p w:rsidR="00277822" w:rsidRDefault="00277822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Reviewed by: Team members</w:t>
            </w:r>
          </w:p>
          <w:p w:rsidR="00277822" w:rsidRDefault="00277822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Submit to: MrChienBD</w:t>
            </w:r>
          </w:p>
          <w:p w:rsidR="00277822" w:rsidRDefault="00277822" w:rsidP="00277822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77822" w:rsidRPr="00307FA4" w:rsidTr="00277822">
        <w:tc>
          <w:tcPr>
            <w:tcW w:w="2520" w:type="dxa"/>
            <w:shd w:val="clear" w:color="auto" w:fill="auto"/>
          </w:tcPr>
          <w:p w:rsidR="00277822" w:rsidRDefault="00277822" w:rsidP="008E5BB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ERD</w:t>
            </w:r>
          </w:p>
        </w:tc>
        <w:tc>
          <w:tcPr>
            <w:tcW w:w="6840" w:type="dxa"/>
            <w:shd w:val="clear" w:color="auto" w:fill="auto"/>
          </w:tcPr>
          <w:p w:rsidR="00277822" w:rsidRDefault="00277822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Written by: SyNH</w:t>
            </w:r>
          </w:p>
          <w:p w:rsidR="00277822" w:rsidRDefault="00277822" w:rsidP="008E5BBB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Reviewed by: Team members</w:t>
            </w:r>
          </w:p>
          <w:p w:rsidR="00277822" w:rsidRDefault="00277822" w:rsidP="00277822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Submit to: MrChienBD</w:t>
            </w:r>
          </w:p>
          <w:p w:rsidR="00277822" w:rsidRPr="00277822" w:rsidRDefault="00277822" w:rsidP="00277822">
            <w:pPr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505B" w:rsidRPr="00307FA4" w:rsidRDefault="00CD505B">
      <w:pPr>
        <w:rPr>
          <w:rFonts w:ascii="Tahoma" w:hAnsi="Tahoma" w:cs="Tahoma"/>
        </w:rPr>
      </w:pPr>
    </w:p>
    <w:p w:rsidR="00CD505B" w:rsidRPr="008E5BBB" w:rsidRDefault="008E5BBB">
      <w:pPr>
        <w:rPr>
          <w:rFonts w:ascii="Tahoma" w:hAnsi="Tahoma" w:cs="Tahoma"/>
          <w:sz w:val="20"/>
          <w:szCs w:val="20"/>
        </w:rPr>
      </w:pPr>
      <w:r w:rsidRPr="008E5BBB">
        <w:rPr>
          <w:rFonts w:ascii="Tahoma" w:hAnsi="Tahoma" w:cs="Tahoma"/>
          <w:sz w:val="20"/>
          <w:szCs w:val="20"/>
        </w:rPr>
        <w:t xml:space="preserve">All of work deadlines </w:t>
      </w:r>
      <w:r w:rsidR="00FE6AED" w:rsidRPr="008E5BBB">
        <w:rPr>
          <w:rFonts w:ascii="Tahoma" w:hAnsi="Tahoma" w:cs="Tahoma"/>
          <w:sz w:val="20"/>
          <w:szCs w:val="20"/>
        </w:rPr>
        <w:t>are</w:t>
      </w:r>
      <w:r w:rsidRPr="008E5BBB">
        <w:rPr>
          <w:rFonts w:ascii="Tahoma" w:hAnsi="Tahoma" w:cs="Tahoma"/>
          <w:sz w:val="20"/>
          <w:szCs w:val="20"/>
        </w:rPr>
        <w:t xml:space="preserve">: </w:t>
      </w:r>
      <w:r w:rsidRPr="008E5BBB">
        <w:rPr>
          <w:rFonts w:ascii="Tahoma" w:hAnsi="Tahoma" w:cs="Tahoma"/>
          <w:b/>
          <w:sz w:val="20"/>
          <w:szCs w:val="20"/>
        </w:rPr>
        <w:t xml:space="preserve">Thursday, </w:t>
      </w:r>
      <w:r w:rsidR="00080836">
        <w:rPr>
          <w:rFonts w:ascii="Tahoma" w:hAnsi="Tahoma" w:cs="Tahoma"/>
          <w:b/>
          <w:sz w:val="20"/>
          <w:szCs w:val="20"/>
        </w:rPr>
        <w:t>13</w:t>
      </w:r>
      <w:r w:rsidRPr="008E5BBB">
        <w:rPr>
          <w:rFonts w:ascii="Tahoma" w:hAnsi="Tahoma" w:cs="Tahoma"/>
          <w:b/>
          <w:sz w:val="20"/>
          <w:szCs w:val="20"/>
          <w:vertAlign w:val="superscript"/>
        </w:rPr>
        <w:t>th</w:t>
      </w:r>
      <w:r w:rsidR="00D559A8">
        <w:rPr>
          <w:rFonts w:ascii="Tahoma" w:hAnsi="Tahoma" w:cs="Tahoma"/>
          <w:b/>
          <w:sz w:val="20"/>
          <w:szCs w:val="20"/>
        </w:rPr>
        <w:t>October</w:t>
      </w:r>
      <w:r w:rsidRPr="008E5BBB">
        <w:rPr>
          <w:rFonts w:ascii="Tahoma" w:hAnsi="Tahoma" w:cs="Tahoma"/>
          <w:b/>
          <w:sz w:val="20"/>
          <w:szCs w:val="20"/>
        </w:rPr>
        <w:t>, 2016</w:t>
      </w:r>
      <w:r w:rsidRPr="008E5BBB">
        <w:rPr>
          <w:rFonts w:ascii="Tahoma" w:hAnsi="Tahoma" w:cs="Tahoma"/>
          <w:sz w:val="20"/>
          <w:szCs w:val="20"/>
        </w:rPr>
        <w:t xml:space="preserve"> an</w:t>
      </w:r>
      <w:bookmarkStart w:id="0" w:name="_GoBack"/>
      <w:bookmarkEnd w:id="0"/>
      <w:r w:rsidRPr="008E5BBB">
        <w:rPr>
          <w:rFonts w:ascii="Tahoma" w:hAnsi="Tahoma" w:cs="Tahoma"/>
          <w:sz w:val="20"/>
          <w:szCs w:val="20"/>
        </w:rPr>
        <w:t>d submit to MrChienBD on</w:t>
      </w:r>
      <w:r w:rsidRPr="008E5BBB">
        <w:rPr>
          <w:rFonts w:ascii="Tahoma" w:hAnsi="Tahoma" w:cs="Tahoma"/>
          <w:b/>
          <w:sz w:val="20"/>
          <w:szCs w:val="20"/>
        </w:rPr>
        <w:t xml:space="preserve"> Friday</w:t>
      </w:r>
      <w:r w:rsidRPr="008E5BBB">
        <w:rPr>
          <w:rFonts w:ascii="Tahoma" w:hAnsi="Tahoma" w:cs="Tahoma"/>
          <w:sz w:val="20"/>
          <w:szCs w:val="20"/>
        </w:rPr>
        <w:t>.</w:t>
      </w:r>
    </w:p>
    <w:sectPr w:rsidR="00CD505B" w:rsidRPr="008E5BBB" w:rsidSect="0002246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637" w:rsidRDefault="00183637">
      <w:r>
        <w:separator/>
      </w:r>
    </w:p>
  </w:endnote>
  <w:endnote w:type="continuationSeparator" w:id="1">
    <w:p w:rsidR="00183637" w:rsidRDefault="00183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</w:t>
    </w:r>
    <w:r w:rsidR="00AA621D">
      <w:rPr>
        <w:rFonts w:ascii="Tahoma" w:hAnsi="Tahoma" w:cs="Tahoma"/>
        <w:sz w:val="20"/>
      </w:rPr>
      <w:t>j</w:t>
    </w:r>
    <w:r>
      <w:rPr>
        <w:rFonts w:ascii="Tahoma" w:hAnsi="Tahoma" w:cs="Tahoma"/>
        <w:sz w:val="20"/>
      </w:rPr>
      <w:t>-BM/PM/HDCV/F</w:t>
    </w:r>
    <w:r>
      <w:rPr>
        <w:rFonts w:ascii="Tahoma" w:hAnsi="Tahoma" w:cs="Tahoma" w:hint="eastAsia"/>
        <w:sz w:val="20"/>
        <w:lang w:eastAsia="ja-JP"/>
      </w:rPr>
      <w:t>S</w:t>
    </w:r>
    <w:r w:rsidRPr="00667A19">
      <w:rPr>
        <w:rFonts w:ascii="Tahoma" w:hAnsi="Tahoma" w:cs="Tahoma"/>
        <w:sz w:val="20"/>
        <w:lang w:eastAsia="ja-JP"/>
      </w:rPr>
      <w:t>OF</w:t>
    </w:r>
    <w:r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>
      <w:rPr>
        <w:rFonts w:ascii="Tahoma" w:hAnsi="Tahoma" w:cs="Tahoma" w:hint="eastAsia"/>
        <w:sz w:val="20"/>
        <w:lang w:eastAsia="ja-JP"/>
      </w:rPr>
      <w:t>0</w:t>
    </w:r>
    <w:r w:rsidR="00AC306F">
      <w:rPr>
        <w:rFonts w:ascii="Tahoma" w:hAnsi="Tahoma" w:cs="Tahoma"/>
        <w:sz w:val="20"/>
        <w:lang w:eastAsia="ja-JP"/>
      </w:rPr>
      <w:t xml:space="preserve">                                     Internal use</w:t>
    </w:r>
    <w:r>
      <w:rPr>
        <w:rFonts w:ascii="Tahoma" w:hAnsi="Tahoma" w:cs="Tahoma"/>
        <w:sz w:val="20"/>
      </w:rPr>
      <w:tab/>
    </w:r>
    <w:r w:rsidR="0002246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02246B">
      <w:rPr>
        <w:rFonts w:ascii="Tahoma" w:hAnsi="Tahoma" w:cs="Tahoma"/>
        <w:sz w:val="20"/>
      </w:rPr>
      <w:fldChar w:fldCharType="separate"/>
    </w:r>
    <w:r w:rsidR="00080836">
      <w:rPr>
        <w:rFonts w:ascii="Tahoma" w:hAnsi="Tahoma" w:cs="Tahoma"/>
        <w:noProof/>
        <w:sz w:val="20"/>
      </w:rPr>
      <w:t>1</w:t>
    </w:r>
    <w:r w:rsidR="0002246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02246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02246B">
      <w:rPr>
        <w:rFonts w:ascii="Tahoma" w:hAnsi="Tahoma" w:cs="Tahoma"/>
        <w:sz w:val="20"/>
      </w:rPr>
      <w:fldChar w:fldCharType="separate"/>
    </w:r>
    <w:r w:rsidR="00080836">
      <w:rPr>
        <w:rFonts w:ascii="Tahoma" w:hAnsi="Tahoma" w:cs="Tahoma"/>
        <w:noProof/>
        <w:sz w:val="20"/>
      </w:rPr>
      <w:t>2</w:t>
    </w:r>
    <w:r w:rsidR="0002246B"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637" w:rsidRDefault="00183637">
      <w:r>
        <w:separator/>
      </w:r>
    </w:p>
  </w:footnote>
  <w:footnote w:type="continuationSeparator" w:id="1">
    <w:p w:rsidR="00183637" w:rsidRDefault="001836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3081"/>
    <w:multiLevelType w:val="hybridMultilevel"/>
    <w:tmpl w:val="ABA69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26C90"/>
    <w:multiLevelType w:val="hybridMultilevel"/>
    <w:tmpl w:val="D67E4D30"/>
    <w:lvl w:ilvl="0" w:tplc="963C176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>
    <w:nsid w:val="19917851"/>
    <w:multiLevelType w:val="hybridMultilevel"/>
    <w:tmpl w:val="38AEB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E6CA8"/>
    <w:multiLevelType w:val="hybridMultilevel"/>
    <w:tmpl w:val="93E43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EA5ED5"/>
    <w:multiLevelType w:val="hybridMultilevel"/>
    <w:tmpl w:val="AD02BB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EE27749"/>
    <w:multiLevelType w:val="hybridMultilevel"/>
    <w:tmpl w:val="06C86FF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612930AA"/>
    <w:multiLevelType w:val="hybridMultilevel"/>
    <w:tmpl w:val="32BCA9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D273ED8"/>
    <w:multiLevelType w:val="hybridMultilevel"/>
    <w:tmpl w:val="5FA0E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8F0DDA"/>
    <w:multiLevelType w:val="hybridMultilevel"/>
    <w:tmpl w:val="08D4304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"/>
  </w:num>
  <w:num w:numId="4">
    <w:abstractNumId w:val="6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346487"/>
    <w:rsid w:val="000207E2"/>
    <w:rsid w:val="0002246B"/>
    <w:rsid w:val="000710F8"/>
    <w:rsid w:val="00080836"/>
    <w:rsid w:val="000A10B4"/>
    <w:rsid w:val="000A145C"/>
    <w:rsid w:val="000B4DF8"/>
    <w:rsid w:val="00183637"/>
    <w:rsid w:val="002300C2"/>
    <w:rsid w:val="0024764C"/>
    <w:rsid w:val="00275A07"/>
    <w:rsid w:val="00277822"/>
    <w:rsid w:val="00307FA4"/>
    <w:rsid w:val="00346487"/>
    <w:rsid w:val="00395F18"/>
    <w:rsid w:val="003C200F"/>
    <w:rsid w:val="00447D09"/>
    <w:rsid w:val="0047292C"/>
    <w:rsid w:val="00473F5B"/>
    <w:rsid w:val="00565969"/>
    <w:rsid w:val="00570436"/>
    <w:rsid w:val="005F1FC1"/>
    <w:rsid w:val="00667A19"/>
    <w:rsid w:val="00691BBC"/>
    <w:rsid w:val="006B234A"/>
    <w:rsid w:val="006B33A7"/>
    <w:rsid w:val="00724257"/>
    <w:rsid w:val="00736D4B"/>
    <w:rsid w:val="007802D4"/>
    <w:rsid w:val="00802051"/>
    <w:rsid w:val="00802098"/>
    <w:rsid w:val="008E5BBB"/>
    <w:rsid w:val="0090371C"/>
    <w:rsid w:val="0094023E"/>
    <w:rsid w:val="009536E6"/>
    <w:rsid w:val="009752F8"/>
    <w:rsid w:val="00A2447D"/>
    <w:rsid w:val="00A574DF"/>
    <w:rsid w:val="00A927DA"/>
    <w:rsid w:val="00AA621D"/>
    <w:rsid w:val="00AC306F"/>
    <w:rsid w:val="00AE7F5E"/>
    <w:rsid w:val="00B12A71"/>
    <w:rsid w:val="00B445AF"/>
    <w:rsid w:val="00B621FE"/>
    <w:rsid w:val="00B6411A"/>
    <w:rsid w:val="00B710DC"/>
    <w:rsid w:val="00B75EFD"/>
    <w:rsid w:val="00B93356"/>
    <w:rsid w:val="00C07477"/>
    <w:rsid w:val="00C11EEF"/>
    <w:rsid w:val="00C21D4C"/>
    <w:rsid w:val="00C21D85"/>
    <w:rsid w:val="00C44F07"/>
    <w:rsid w:val="00CD505B"/>
    <w:rsid w:val="00D129EE"/>
    <w:rsid w:val="00D559A8"/>
    <w:rsid w:val="00D828C6"/>
    <w:rsid w:val="00E27DB7"/>
    <w:rsid w:val="00FE6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246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02246B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rsid w:val="0002246B"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2246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02246B"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rsid w:val="000224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02246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346487"/>
    <w:pPr>
      <w:keepNext/>
      <w:spacing w:before="120" w:after="0" w:line="360" w:lineRule="auto"/>
      <w:ind w:left="-105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8E5BBB"/>
    <w:pPr>
      <w:widowControl w:val="0"/>
      <w:spacing w:before="80" w:after="80"/>
      <w:jc w:val="center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  <w:rsid w:val="0002246B"/>
  </w:style>
  <w:style w:type="paragraph" w:styleId="Header">
    <w:name w:val="header"/>
    <w:basedOn w:val="Normal"/>
    <w:rsid w:val="000224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246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07FA4"/>
    <w:pPr>
      <w:spacing w:after="200" w:line="276" w:lineRule="auto"/>
      <w:ind w:left="720" w:firstLine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07FA4"/>
    <w:rPr>
      <w:rFonts w:ascii="Calibri" w:hAnsi="Calibri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rsid w:val="00D129E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29E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346487"/>
    <w:pPr>
      <w:keepNext/>
      <w:spacing w:before="120" w:after="0" w:line="360" w:lineRule="auto"/>
      <w:ind w:left="-105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8E5BBB"/>
    <w:pPr>
      <w:widowControl w:val="0"/>
      <w:spacing w:before="80" w:after="80"/>
      <w:jc w:val="center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07FA4"/>
    <w:pPr>
      <w:spacing w:after="200" w:line="276" w:lineRule="auto"/>
      <w:ind w:left="720" w:firstLine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307FA4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ta\AppData\Local\Temp\Rar$DIa0.952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488F7-7ADB-4D9F-BC0F-A75F5ACD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Minutes_JP.dot</Template>
  <TotalTime>444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Ginta Phạm</dc:creator>
  <cp:keywords>MM; template</cp:keywords>
  <dc:description>Newly issue</dc:description>
  <cp:lastModifiedBy>sayaya</cp:lastModifiedBy>
  <cp:revision>24</cp:revision>
  <cp:lastPrinted>1900-12-31T17:00:00Z</cp:lastPrinted>
  <dcterms:created xsi:type="dcterms:W3CDTF">2016-09-25T14:53:00Z</dcterms:created>
  <dcterms:modified xsi:type="dcterms:W3CDTF">2016-10-10T13:01:00Z</dcterms:modified>
  <cp:category>Template</cp:category>
</cp:coreProperties>
</file>